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0456E" w14:textId="21E419DF" w:rsidR="00B35EBD" w:rsidRPr="00516D12" w:rsidRDefault="00B35EBD" w:rsidP="00B35EBD">
      <w:pPr>
        <w:pStyle w:val="Header"/>
        <w:rPr>
          <w:rFonts w:ascii="Century Gothic" w:hAnsi="Century Gothic"/>
          <w:b/>
          <w:color w:val="385623" w:themeColor="accent6" w:themeShade="80"/>
          <w:sz w:val="36"/>
          <w:szCs w:val="36"/>
        </w:rPr>
      </w:pPr>
      <w:r w:rsidRPr="00516D12">
        <w:rPr>
          <w:rFonts w:ascii="Century Gothic" w:eastAsia="Times New Roman" w:hAnsi="Century Gothic" w:cs="Times New Roman"/>
          <w:b/>
          <w:color w:val="808080" w:themeColor="background1" w:themeShade="80"/>
          <w:sz w:val="36"/>
          <w:szCs w:val="36"/>
        </w:rPr>
        <w:t xml:space="preserve">WORK BREAKDOWN STRUCTURE LEVELS TEMPLATE      </w:t>
      </w:r>
    </w:p>
    <w:p w14:paraId="06B45DE3" w14:textId="77777777" w:rsidR="006F5384" w:rsidRPr="00516D12" w:rsidRDefault="006F5384">
      <w:pPr>
        <w:rPr>
          <w:rFonts w:ascii="Century Gothic" w:hAnsi="Century Gothic"/>
          <w:sz w:val="20"/>
          <w:szCs w:val="20"/>
        </w:rPr>
      </w:pPr>
    </w:p>
    <w:tbl>
      <w:tblPr>
        <w:tblW w:w="14326" w:type="dxa"/>
        <w:tblLook w:val="04A0" w:firstRow="1" w:lastRow="0" w:firstColumn="1" w:lastColumn="0" w:noHBand="0" w:noVBand="1"/>
      </w:tblPr>
      <w:tblGrid>
        <w:gridCol w:w="2425"/>
        <w:gridCol w:w="4675"/>
        <w:gridCol w:w="2165"/>
        <w:gridCol w:w="5061"/>
      </w:tblGrid>
      <w:tr w:rsidR="003C7519" w:rsidRPr="00516D12" w14:paraId="52AA92EC" w14:textId="77777777" w:rsidTr="00B35EBD">
        <w:trPr>
          <w:trHeight w:val="453"/>
        </w:trPr>
        <w:tc>
          <w:tcPr>
            <w:tcW w:w="24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solid" w:color="000000" w:fill="2F5496" w:themeFill="accent5" w:themeFillShade="BF"/>
            <w:noWrap/>
            <w:vAlign w:val="center"/>
            <w:hideMark/>
          </w:tcPr>
          <w:p w14:paraId="50828789" w14:textId="77777777" w:rsidR="003C7519" w:rsidRPr="00516D12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516D12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PROJECT TITLE</w:t>
            </w:r>
          </w:p>
        </w:tc>
        <w:tc>
          <w:tcPr>
            <w:tcW w:w="467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A9663D8" w14:textId="4FFF92B9" w:rsidR="003C7519" w:rsidRPr="00516D12" w:rsidRDefault="003C7519" w:rsidP="003C7519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516D12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  <w:r w:rsidR="00372588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Foodies</w:t>
            </w:r>
          </w:p>
        </w:tc>
        <w:tc>
          <w:tcPr>
            <w:tcW w:w="216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solid" w:color="000000" w:fill="2F5496" w:themeFill="accent5" w:themeFillShade="BF"/>
            <w:noWrap/>
            <w:vAlign w:val="center"/>
            <w:hideMark/>
          </w:tcPr>
          <w:p w14:paraId="36811D7A" w14:textId="77777777" w:rsidR="003C7519" w:rsidRPr="00516D12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516D12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COMPANY NAME</w:t>
            </w:r>
          </w:p>
        </w:tc>
        <w:tc>
          <w:tcPr>
            <w:tcW w:w="506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12549A27" w14:textId="576ABFB8" w:rsidR="003C7519" w:rsidRPr="00516D12" w:rsidRDefault="00372588" w:rsidP="003C7519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ITI</w:t>
            </w:r>
          </w:p>
        </w:tc>
      </w:tr>
      <w:tr w:rsidR="003C7519" w:rsidRPr="00516D12" w14:paraId="24561615" w14:textId="77777777" w:rsidTr="00B35EBD">
        <w:trPr>
          <w:trHeight w:val="453"/>
        </w:trPr>
        <w:tc>
          <w:tcPr>
            <w:tcW w:w="242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solid" w:color="000000" w:fill="2F5496" w:themeFill="accent5" w:themeFillShade="BF"/>
            <w:noWrap/>
            <w:vAlign w:val="center"/>
            <w:hideMark/>
          </w:tcPr>
          <w:p w14:paraId="74D34FE2" w14:textId="05BA85E8" w:rsidR="003C7519" w:rsidRPr="00516D12" w:rsidRDefault="00372588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Team Number</w:t>
            </w:r>
          </w:p>
        </w:tc>
        <w:tc>
          <w:tcPr>
            <w:tcW w:w="467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69AC7D5F" w14:textId="46D56CD2" w:rsidR="003C7519" w:rsidRPr="00516D12" w:rsidRDefault="003C7519" w:rsidP="003C7519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516D12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  <w:r w:rsidR="00372588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 xml:space="preserve"> </w:t>
            </w:r>
            <w:r w:rsidR="00EE2B09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E</w:t>
            </w:r>
          </w:p>
        </w:tc>
        <w:tc>
          <w:tcPr>
            <w:tcW w:w="216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solid" w:color="000000" w:fill="2F5496" w:themeFill="accent5" w:themeFillShade="BF"/>
            <w:noWrap/>
            <w:vAlign w:val="center"/>
            <w:hideMark/>
          </w:tcPr>
          <w:p w14:paraId="1952917C" w14:textId="77777777" w:rsidR="003C7519" w:rsidRPr="00516D12" w:rsidRDefault="003C7519" w:rsidP="003C7519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</w:pPr>
            <w:r w:rsidRPr="00516D12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506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0FA41213" w14:textId="6BC5A04D" w:rsidR="003C7519" w:rsidRPr="00516D12" w:rsidRDefault="003C7519" w:rsidP="003C7519">
            <w:pPr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</w:pPr>
            <w:r w:rsidRPr="00516D12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 </w:t>
            </w:r>
            <w:r w:rsidR="00372588">
              <w:rPr>
                <w:rFonts w:ascii="Century Gothic" w:eastAsia="Times New Roman" w:hAnsi="Century Gothic" w:cs="Times New Roman"/>
                <w:color w:val="000000"/>
                <w:sz w:val="20"/>
                <w:szCs w:val="20"/>
              </w:rPr>
              <w:t>11/4/2022</w:t>
            </w:r>
          </w:p>
        </w:tc>
      </w:tr>
    </w:tbl>
    <w:p w14:paraId="1599D96E" w14:textId="77777777" w:rsidR="008D4662" w:rsidRPr="00516D12" w:rsidRDefault="008D4662">
      <w:pPr>
        <w:rPr>
          <w:rFonts w:ascii="Century Gothic" w:hAnsi="Century Gothic"/>
          <w:sz w:val="20"/>
          <w:szCs w:val="20"/>
        </w:rPr>
      </w:pPr>
    </w:p>
    <w:p w14:paraId="4A371479" w14:textId="2EE4EE9A" w:rsidR="008D4662" w:rsidRPr="00516D12" w:rsidRDefault="006F50DE">
      <w:pPr>
        <w:rPr>
          <w:rFonts w:ascii="Century Gothic" w:hAnsi="Century Gothic"/>
          <w:sz w:val="20"/>
          <w:szCs w:val="20"/>
        </w:rPr>
      </w:pPr>
      <w:r w:rsidRPr="00516D12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13E8E6" wp14:editId="667AEB13">
                <wp:simplePos x="0" y="0"/>
                <wp:positionH relativeFrom="column">
                  <wp:posOffset>2733040</wp:posOffset>
                </wp:positionH>
                <wp:positionV relativeFrom="paragraph">
                  <wp:posOffset>154940</wp:posOffset>
                </wp:positionV>
                <wp:extent cx="2591435" cy="421005"/>
                <wp:effectExtent l="57150" t="38100" r="75565" b="93345"/>
                <wp:wrapThrough wrapText="bothSides">
                  <wp:wrapPolygon edited="0">
                    <wp:start x="-476" y="-1955"/>
                    <wp:lineTo x="-476" y="23457"/>
                    <wp:lineTo x="-318" y="25412"/>
                    <wp:lineTo x="21912" y="25412"/>
                    <wp:lineTo x="22071" y="15638"/>
                    <wp:lineTo x="22071" y="-1955"/>
                    <wp:lineTo x="-476" y="-1955"/>
                  </wp:wrapPolygon>
                </wp:wrapThrough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1435" cy="42100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055DA" w14:textId="0FE80592" w:rsidR="008D4662" w:rsidRPr="006B7D34" w:rsidRDefault="00513570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Foodies</w:t>
                            </w:r>
                          </w:p>
                        </w:txbxContent>
                      </wps:txbx>
                      <wps:bodyPr vertOverflow="clip" horzOverflow="clip" wrap="square" rtlCol="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3E8E6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215.2pt;margin-top:12.2pt;width:204.05pt;height:33.1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" fillcolor="#44546a [3215]" strokecolor="#a5a5a5 [3206]" strokeweight="1pt">
                <v:shadow on="t" color="#bfbfbf [2412]" opacity="26214f" origin=",-.5" offset="0,1pt"/>
                <v:textbox>
                  <w:txbxContent>
                    <w:p w14:paraId="4AE055DA" w14:textId="0FE80592" w:rsidR="008D4662" w:rsidRPr="006B7D34" w:rsidRDefault="00513570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22"/>
                          <w:szCs w:val="22"/>
                        </w:rPr>
                        <w:t>Foodies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70E8D" w:rsidRPr="00516D12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A1AF85B" wp14:editId="1FA24EBB">
                <wp:simplePos x="0" y="0"/>
                <wp:positionH relativeFrom="column">
                  <wp:posOffset>18415</wp:posOffset>
                </wp:positionH>
                <wp:positionV relativeFrom="paragraph">
                  <wp:posOffset>20955</wp:posOffset>
                </wp:positionV>
                <wp:extent cx="421005" cy="688340"/>
                <wp:effectExtent l="56833" t="32067" r="67627" b="80328"/>
                <wp:wrapThrough wrapText="bothSides">
                  <wp:wrapPolygon edited="0">
                    <wp:start x="-1645" y="22586"/>
                    <wp:lineTo x="4219" y="23383"/>
                    <wp:lineTo x="24418" y="23383"/>
                    <wp:lineTo x="25070" y="22586"/>
                    <wp:lineTo x="25070" y="-927"/>
                    <wp:lineTo x="20509" y="-1724"/>
                    <wp:lineTo x="9432" y="-1724"/>
                    <wp:lineTo x="-342" y="-927"/>
                    <wp:lineTo x="-1645" y="-927"/>
                    <wp:lineTo x="-1645" y="22586"/>
                  </wp:wrapPolygon>
                </wp:wrapThrough>
                <wp:docPr id="57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21005" cy="6883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739EC" w14:textId="77777777" w:rsidR="00D106E0" w:rsidRPr="00D106E0" w:rsidRDefault="00D106E0" w:rsidP="00D106E0">
                            <w:pPr>
                              <w:pStyle w:val="Header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106E0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LEVEL 1</w:t>
                            </w:r>
                          </w:p>
                        </w:txbxContent>
                      </wps:txbx>
                      <wps:bodyPr vertOverflow="clip" horzOverflow="clip" vert="vert270" wrap="square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AF85B" id="_x0000_s1027" type="#_x0000_t202" style="position:absolute;margin-left:1.45pt;margin-top:1.65pt;width:33.15pt;height:54.2pt;rotation:9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" fillcolor="#44546a [3215]" strokecolor="#a5a5a5 [3206]" strokeweight="1pt">
                <v:shadow on="t" color="#bfbfbf [2412]" opacity="26214f" origin=",-.5" offset="0,1pt"/>
                <v:textbox style="layout-flow:vertical;mso-layout-flow-alt:bottom-to-top">
                  <w:txbxContent>
                    <w:p w14:paraId="4A6739EC" w14:textId="77777777" w:rsidR="00D106E0" w:rsidRPr="00D106E0" w:rsidRDefault="00D106E0" w:rsidP="00D106E0">
                      <w:pPr>
                        <w:pStyle w:val="Header"/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D106E0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20"/>
                          <w:szCs w:val="20"/>
                        </w:rPr>
                        <w:t>LEVEL 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E1932AF" w14:textId="77777777" w:rsidR="003C7519" w:rsidRPr="00516D12" w:rsidRDefault="003C7519">
      <w:pPr>
        <w:rPr>
          <w:rFonts w:ascii="Century Gothic" w:hAnsi="Century Gothic"/>
          <w:sz w:val="20"/>
          <w:szCs w:val="20"/>
        </w:rPr>
      </w:pPr>
    </w:p>
    <w:p w14:paraId="67BA3D69" w14:textId="16201788" w:rsidR="003C7519" w:rsidRDefault="006F50DE">
      <w:pPr>
        <w:rPr>
          <w:rFonts w:ascii="Century Gothic" w:hAnsi="Century Gothic"/>
          <w:sz w:val="20"/>
          <w:szCs w:val="20"/>
        </w:rPr>
      </w:pPr>
      <w:r w:rsidRPr="00516D12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C5342FB" wp14:editId="7DB28545">
                <wp:simplePos x="0" y="0"/>
                <wp:positionH relativeFrom="column">
                  <wp:posOffset>3859530</wp:posOffset>
                </wp:positionH>
                <wp:positionV relativeFrom="paragraph">
                  <wp:posOffset>88900</wp:posOffset>
                </wp:positionV>
                <wp:extent cx="0" cy="353060"/>
                <wp:effectExtent l="0" t="0" r="38100" b="27940"/>
                <wp:wrapThrough wrapText="bothSides">
                  <wp:wrapPolygon edited="0">
                    <wp:start x="-1" y="0"/>
                    <wp:lineTo x="-1" y="22144"/>
                    <wp:lineTo x="-1" y="22144"/>
                    <wp:lineTo x="-1" y="0"/>
                    <wp:lineTo x="-1" y="0"/>
                  </wp:wrapPolygon>
                </wp:wrapThrough>
                <wp:docPr id="42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0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E3550" id="Straight Connector 41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9pt,7pt" to="303.9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B70E8D" w:rsidRPr="00516D12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9DB31DA" wp14:editId="59E28E0E">
                <wp:simplePos x="0" y="0"/>
                <wp:positionH relativeFrom="column">
                  <wp:posOffset>-8890</wp:posOffset>
                </wp:positionH>
                <wp:positionV relativeFrom="paragraph">
                  <wp:posOffset>1289685</wp:posOffset>
                </wp:positionV>
                <wp:extent cx="492125" cy="678815"/>
                <wp:effectExtent l="46355" t="42545" r="62230" b="74930"/>
                <wp:wrapThrough wrapText="bothSides">
                  <wp:wrapPolygon edited="0">
                    <wp:start x="-1867" y="22267"/>
                    <wp:lineTo x="920" y="23075"/>
                    <wp:lineTo x="23774" y="23075"/>
                    <wp:lineTo x="24331" y="22267"/>
                    <wp:lineTo x="24331" y="-768"/>
                    <wp:lineTo x="17085" y="-1576"/>
                    <wp:lineTo x="7609" y="-1576"/>
                    <wp:lineTo x="-753" y="-768"/>
                    <wp:lineTo x="-1867" y="-768"/>
                    <wp:lineTo x="-1867" y="22267"/>
                  </wp:wrapPolygon>
                </wp:wrapThrough>
                <wp:docPr id="53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92125" cy="6788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2700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85BA9" w14:textId="77777777" w:rsidR="00D106E0" w:rsidRPr="00D106E0" w:rsidRDefault="00D106E0" w:rsidP="00D106E0">
                            <w:pPr>
                              <w:pStyle w:val="Header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106E0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LEVEL 3</w:t>
                            </w:r>
                          </w:p>
                        </w:txbxContent>
                      </wps:txbx>
                      <wps:bodyPr vertOverflow="clip" horzOverflow="clip" vert="vert270" wrap="square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B31DA" id="TextBox 20" o:spid="_x0000_s1028" type="#_x0000_t202" style="position:absolute;margin-left:-.7pt;margin-top:101.55pt;width:38.75pt;height:53.45pt;rotation: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" fillcolor="#acb9ca [1311]" strokecolor="#acb9ca [1311]" strokeweight="1pt">
                <v:shadow on="t" color="#bfbfbf [2412]" opacity="26214f" origin=",-.5" offset="0,1pt"/>
                <v:textbox style="layout-flow:vertical;mso-layout-flow-alt:bottom-to-top">
                  <w:txbxContent>
                    <w:p w14:paraId="17B85BA9" w14:textId="77777777" w:rsidR="00D106E0" w:rsidRPr="00D106E0" w:rsidRDefault="00D106E0" w:rsidP="00D106E0">
                      <w:pPr>
                        <w:pStyle w:val="Header"/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D106E0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20"/>
                          <w:szCs w:val="20"/>
                        </w:rPr>
                        <w:t>LEVEL 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35EBD" w:rsidRPr="00516D12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463A819" wp14:editId="0E34A33F">
                <wp:simplePos x="0" y="0"/>
                <wp:positionH relativeFrom="column">
                  <wp:posOffset>12065</wp:posOffset>
                </wp:positionH>
                <wp:positionV relativeFrom="paragraph">
                  <wp:posOffset>544195</wp:posOffset>
                </wp:positionV>
                <wp:extent cx="433070" cy="688340"/>
                <wp:effectExtent l="50165" t="38735" r="61595" b="74295"/>
                <wp:wrapThrough wrapText="bothSides">
                  <wp:wrapPolygon edited="0">
                    <wp:start x="-1932" y="22377"/>
                    <wp:lineTo x="3135" y="23174"/>
                    <wp:lineTo x="24039" y="23174"/>
                    <wp:lineTo x="24672" y="22377"/>
                    <wp:lineTo x="24672" y="-737"/>
                    <wp:lineTo x="19605" y="-1534"/>
                    <wp:lineTo x="8836" y="-1534"/>
                    <wp:lineTo x="-665" y="-737"/>
                    <wp:lineTo x="-1932" y="-737"/>
                    <wp:lineTo x="-1932" y="22377"/>
                  </wp:wrapPolygon>
                </wp:wrapThrough>
                <wp:docPr id="52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33070" cy="6883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FFBEE" w14:textId="77777777" w:rsidR="00D106E0" w:rsidRPr="00D106E0" w:rsidRDefault="00D106E0" w:rsidP="00D106E0">
                            <w:pPr>
                              <w:pStyle w:val="Header"/>
                              <w:jc w:val="center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106E0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LEVEL 2</w:t>
                            </w:r>
                          </w:p>
                        </w:txbxContent>
                      </wps:txbx>
                      <wps:bodyPr vertOverflow="clip" horzOverflow="clip" vert="vert270" wrap="square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3A819" id="TextBox 17" o:spid="_x0000_s1029" type="#_x0000_t202" style="position:absolute;margin-left:.95pt;margin-top:42.85pt;width:34.1pt;height:54.2pt;rotation: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" fillcolor="#8496b0 [1951]" strokecolor="#a5a5a5 [3206]" strokeweight="1pt">
                <v:shadow on="t" color="#bfbfbf [2412]" opacity="26214f" origin=",-.5" offset="0,1pt"/>
                <v:textbox style="layout-flow:vertical;mso-layout-flow-alt:bottom-to-top">
                  <w:txbxContent>
                    <w:p w14:paraId="3C2FFBEE" w14:textId="77777777" w:rsidR="00D106E0" w:rsidRPr="00D106E0" w:rsidRDefault="00D106E0" w:rsidP="00D106E0">
                      <w:pPr>
                        <w:pStyle w:val="Header"/>
                        <w:jc w:val="center"/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 w:rsidRPr="00D106E0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LEVEL 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106E0" w:rsidRPr="00516D12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D994DC" wp14:editId="2A57B8B6">
                <wp:simplePos x="0" y="0"/>
                <wp:positionH relativeFrom="column">
                  <wp:posOffset>1746169</wp:posOffset>
                </wp:positionH>
                <wp:positionV relativeFrom="paragraph">
                  <wp:posOffset>450215</wp:posOffset>
                </wp:positionV>
                <wp:extent cx="0" cy="351672"/>
                <wp:effectExtent l="0" t="0" r="25400" b="29845"/>
                <wp:wrapThrough wrapText="bothSides">
                  <wp:wrapPolygon edited="0">
                    <wp:start x="-1" y="0"/>
                    <wp:lineTo x="-1" y="21873"/>
                    <wp:lineTo x="-1" y="21873"/>
                    <wp:lineTo x="-1" y="0"/>
                    <wp:lineTo x="-1" y="0"/>
                  </wp:wrapPolygon>
                </wp:wrapThrough>
                <wp:docPr id="43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67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FC1CC" id="Straight Connector 42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5pt,35.45pt" to="137.5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D106E0" w:rsidRPr="00516D12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6A5367" wp14:editId="02FE3F9B">
                <wp:simplePos x="0" y="0"/>
                <wp:positionH relativeFrom="column">
                  <wp:posOffset>1746169</wp:posOffset>
                </wp:positionH>
                <wp:positionV relativeFrom="paragraph">
                  <wp:posOffset>852275</wp:posOffset>
                </wp:positionV>
                <wp:extent cx="0" cy="351671"/>
                <wp:effectExtent l="0" t="0" r="25400" b="29845"/>
                <wp:wrapThrough wrapText="bothSides">
                  <wp:wrapPolygon edited="0">
                    <wp:start x="-1" y="0"/>
                    <wp:lineTo x="-1" y="21873"/>
                    <wp:lineTo x="-1" y="21873"/>
                    <wp:lineTo x="-1" y="0"/>
                    <wp:lineTo x="-1" y="0"/>
                  </wp:wrapPolygon>
                </wp:wrapThrough>
                <wp:docPr id="47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67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378C94" id="Straight Connector 4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5pt,67.1pt" to="137.5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" strokecolor="#a5a5a5 [3206]" strokeweight="1.5pt">
                <v:stroke joinstyle="miter"/>
                <w10:wrap type="through"/>
              </v:line>
            </w:pict>
          </mc:Fallback>
        </mc:AlternateContent>
      </w:r>
    </w:p>
    <w:p w14:paraId="6ED2DD2D" w14:textId="77777777" w:rsidR="00E92629" w:rsidRPr="00E92629" w:rsidRDefault="00E92629" w:rsidP="00E92629">
      <w:pPr>
        <w:rPr>
          <w:rFonts w:ascii="Century Gothic" w:hAnsi="Century Gothic"/>
          <w:sz w:val="20"/>
          <w:szCs w:val="20"/>
        </w:rPr>
      </w:pPr>
    </w:p>
    <w:p w14:paraId="2A7C071A" w14:textId="3EA81313" w:rsidR="00E92629" w:rsidRPr="00E92629" w:rsidRDefault="00D77C7F" w:rsidP="00E92629">
      <w:pPr>
        <w:rPr>
          <w:rFonts w:ascii="Century Gothic" w:hAnsi="Century Gothic"/>
          <w:sz w:val="20"/>
          <w:szCs w:val="20"/>
        </w:rPr>
      </w:pPr>
      <w:r w:rsidRPr="00516D12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31FEFFC9" wp14:editId="5182E52E">
                <wp:simplePos x="0" y="0"/>
                <wp:positionH relativeFrom="column">
                  <wp:posOffset>8766810</wp:posOffset>
                </wp:positionH>
                <wp:positionV relativeFrom="paragraph">
                  <wp:posOffset>141605</wp:posOffset>
                </wp:positionV>
                <wp:extent cx="0" cy="351155"/>
                <wp:effectExtent l="0" t="0" r="38100" b="29845"/>
                <wp:wrapThrough wrapText="bothSides">
                  <wp:wrapPolygon edited="0">
                    <wp:start x="-1" y="0"/>
                    <wp:lineTo x="-1" y="22264"/>
                    <wp:lineTo x="-1" y="22264"/>
                    <wp:lineTo x="-1" y="0"/>
                    <wp:lineTo x="-1" y="0"/>
                  </wp:wrapPolygon>
                </wp:wrapThrough>
                <wp:docPr id="13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E5B8B" id="Straight Connector 79" o:spid="_x0000_s1026" style="position:absolute;z-index:2516541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0.3pt,11.15pt" to="690.3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Pr="00516D12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920B326" wp14:editId="50F0855C">
                <wp:simplePos x="0" y="0"/>
                <wp:positionH relativeFrom="column">
                  <wp:posOffset>1737360</wp:posOffset>
                </wp:positionH>
                <wp:positionV relativeFrom="paragraph">
                  <wp:posOffset>133985</wp:posOffset>
                </wp:positionV>
                <wp:extent cx="7033260" cy="15240"/>
                <wp:effectExtent l="0" t="0" r="34290" b="22860"/>
                <wp:wrapThrough wrapText="bothSides">
                  <wp:wrapPolygon edited="0">
                    <wp:start x="0" y="0"/>
                    <wp:lineTo x="0" y="27000"/>
                    <wp:lineTo x="21647" y="27000"/>
                    <wp:lineTo x="21647" y="0"/>
                    <wp:lineTo x="20067" y="0"/>
                    <wp:lineTo x="0" y="0"/>
                  </wp:wrapPolygon>
                </wp:wrapThrough>
                <wp:docPr id="56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326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0D7FE" id="Straight Connector 55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8pt,10.55pt" to="690.6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AF50DC" w:rsidRPr="00516D12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3AE767F" wp14:editId="54284B43">
                <wp:simplePos x="0" y="0"/>
                <wp:positionH relativeFrom="column">
                  <wp:posOffset>6468110</wp:posOffset>
                </wp:positionH>
                <wp:positionV relativeFrom="paragraph">
                  <wp:posOffset>138430</wp:posOffset>
                </wp:positionV>
                <wp:extent cx="0" cy="351155"/>
                <wp:effectExtent l="0" t="0" r="38100" b="29845"/>
                <wp:wrapThrough wrapText="bothSides">
                  <wp:wrapPolygon edited="0">
                    <wp:start x="-1" y="0"/>
                    <wp:lineTo x="-1" y="22264"/>
                    <wp:lineTo x="-1" y="22264"/>
                    <wp:lineTo x="-1" y="0"/>
                    <wp:lineTo x="-1" y="0"/>
                  </wp:wrapPolygon>
                </wp:wrapThrough>
                <wp:docPr id="80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18D3C" id="Straight Connector 79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9.3pt,10.9pt" to="509.3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AF50DC" w:rsidRPr="00516D12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2AC134" wp14:editId="7A830448">
                <wp:simplePos x="0" y="0"/>
                <wp:positionH relativeFrom="column">
                  <wp:posOffset>4715510</wp:posOffset>
                </wp:positionH>
                <wp:positionV relativeFrom="paragraph">
                  <wp:posOffset>138430</wp:posOffset>
                </wp:positionV>
                <wp:extent cx="0" cy="351155"/>
                <wp:effectExtent l="0" t="0" r="38100" b="29845"/>
                <wp:wrapThrough wrapText="bothSides">
                  <wp:wrapPolygon edited="0">
                    <wp:start x="-1" y="0"/>
                    <wp:lineTo x="-1" y="22264"/>
                    <wp:lineTo x="-1" y="22264"/>
                    <wp:lineTo x="-1" y="0"/>
                    <wp:lineTo x="-1" y="0"/>
                  </wp:wrapPolygon>
                </wp:wrapThrough>
                <wp:docPr id="70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A6B680" id="Straight Connector 6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3pt,10.9pt" to="371.3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AF50DC" w:rsidRPr="00516D12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D424BC" wp14:editId="644FAB83">
                <wp:simplePos x="0" y="0"/>
                <wp:positionH relativeFrom="column">
                  <wp:posOffset>3112135</wp:posOffset>
                </wp:positionH>
                <wp:positionV relativeFrom="paragraph">
                  <wp:posOffset>138430</wp:posOffset>
                </wp:positionV>
                <wp:extent cx="0" cy="351155"/>
                <wp:effectExtent l="0" t="0" r="38100" b="29845"/>
                <wp:wrapThrough wrapText="bothSides">
                  <wp:wrapPolygon edited="0">
                    <wp:start x="-1" y="0"/>
                    <wp:lineTo x="-1" y="22264"/>
                    <wp:lineTo x="-1" y="22264"/>
                    <wp:lineTo x="-1" y="0"/>
                    <wp:lineTo x="-1" y="0"/>
                  </wp:wrapPolygon>
                </wp:wrapThrough>
                <wp:docPr id="60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B9DD3" id="Straight Connector 5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05pt,10.9pt" to="245.0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" strokecolor="#a5a5a5 [3206]" strokeweight="1.5pt">
                <v:stroke joinstyle="miter"/>
                <w10:wrap type="through"/>
              </v:line>
            </w:pict>
          </mc:Fallback>
        </mc:AlternateContent>
      </w:r>
    </w:p>
    <w:p w14:paraId="73293EBE" w14:textId="03C9AFFF" w:rsidR="00E92629" w:rsidRPr="00E92629" w:rsidRDefault="00AF50DC" w:rsidP="00E92629">
      <w:pPr>
        <w:rPr>
          <w:rFonts w:ascii="Century Gothic" w:hAnsi="Century Gothic"/>
          <w:sz w:val="20"/>
          <w:szCs w:val="20"/>
        </w:rPr>
      </w:pPr>
      <w:r w:rsidRPr="00516D12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4E93A74" wp14:editId="65597A79">
                <wp:simplePos x="0" y="0"/>
                <wp:positionH relativeFrom="column">
                  <wp:posOffset>8103235</wp:posOffset>
                </wp:positionH>
                <wp:positionV relativeFrom="paragraph">
                  <wp:posOffset>153035</wp:posOffset>
                </wp:positionV>
                <wp:extent cx="1297940" cy="422275"/>
                <wp:effectExtent l="57150" t="38100" r="73660" b="92075"/>
                <wp:wrapThrough wrapText="bothSides">
                  <wp:wrapPolygon edited="0">
                    <wp:start x="-951" y="-1949"/>
                    <wp:lineTo x="-951" y="23386"/>
                    <wp:lineTo x="-634" y="25335"/>
                    <wp:lineTo x="22192" y="25335"/>
                    <wp:lineTo x="22509" y="15591"/>
                    <wp:lineTo x="22509" y="-1949"/>
                    <wp:lineTo x="-951" y="-1949"/>
                  </wp:wrapPolygon>
                </wp:wrapThrough>
                <wp:docPr id="11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940" cy="4222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7D291" w14:textId="6171268C" w:rsidR="00AF50DC" w:rsidRPr="006B7D34" w:rsidRDefault="00AF50DC" w:rsidP="00AF50D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5</w:t>
                            </w:r>
                            <w:r w:rsidRPr="006B7D34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Testing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E93A74" id="TextBox 33" o:spid="_x0000_s1030" type="#_x0000_t202" style="position:absolute;margin-left:638.05pt;margin-top:12.05pt;width:102.2pt;height:33.2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" fillcolor="#8496b0 [1951]" strokecolor="#a5a5a5 [3206]" strokeweight="1pt">
                <v:shadow on="t" color="#bfbfbf [2412]" opacity="26214f" origin=",-.5" offset="0,1pt"/>
                <v:textbox>
                  <w:txbxContent>
                    <w:p w14:paraId="44A7D291" w14:textId="6171268C" w:rsidR="00AF50DC" w:rsidRPr="006B7D34" w:rsidRDefault="00AF50DC" w:rsidP="00AF50D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20"/>
                          <w:szCs w:val="20"/>
                        </w:rPr>
                        <w:t>5</w:t>
                      </w:r>
                      <w:r w:rsidRPr="006B7D34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20"/>
                          <w:szCs w:val="20"/>
                        </w:rPr>
                        <w:t>Testing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03F8F" w:rsidRPr="00516D12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CE616E" wp14:editId="48EA9E68">
                <wp:simplePos x="0" y="0"/>
                <wp:positionH relativeFrom="column">
                  <wp:posOffset>1741805</wp:posOffset>
                </wp:positionH>
                <wp:positionV relativeFrom="paragraph">
                  <wp:posOffset>714375</wp:posOffset>
                </wp:positionV>
                <wp:extent cx="0" cy="354965"/>
                <wp:effectExtent l="0" t="0" r="38100" b="26035"/>
                <wp:wrapThrough wrapText="bothSides">
                  <wp:wrapPolygon edited="0">
                    <wp:start x="-1" y="0"/>
                    <wp:lineTo x="-1" y="22025"/>
                    <wp:lineTo x="-1" y="22025"/>
                    <wp:lineTo x="-1" y="0"/>
                    <wp:lineTo x="-1" y="0"/>
                  </wp:wrapPolygon>
                </wp:wrapThrough>
                <wp:docPr id="44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9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4C48E" id="Straight Connector 4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15pt,56.25pt" to="137.15pt,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" strokecolor="#a5a5a5 [3206]" strokeweight="1.5pt">
                <v:stroke joinstyle="miter"/>
                <w10:wrap type="through"/>
              </v:line>
            </w:pict>
          </mc:Fallback>
        </mc:AlternateContent>
      </w:r>
    </w:p>
    <w:p w14:paraId="1058F81C" w14:textId="47A00A8C" w:rsidR="00E92629" w:rsidRPr="00E92629" w:rsidRDefault="00AF50DC" w:rsidP="00E92629">
      <w:pPr>
        <w:rPr>
          <w:rFonts w:ascii="Century Gothic" w:hAnsi="Century Gothic"/>
          <w:sz w:val="20"/>
          <w:szCs w:val="20"/>
        </w:rPr>
      </w:pPr>
      <w:r w:rsidRPr="00516D12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E10B4E9" wp14:editId="563FCF31">
                <wp:simplePos x="0" y="0"/>
                <wp:positionH relativeFrom="column">
                  <wp:posOffset>5867400</wp:posOffset>
                </wp:positionH>
                <wp:positionV relativeFrom="paragraph">
                  <wp:posOffset>5715</wp:posOffset>
                </wp:positionV>
                <wp:extent cx="1297940" cy="422275"/>
                <wp:effectExtent l="57150" t="38100" r="73660" b="92075"/>
                <wp:wrapThrough wrapText="bothSides">
                  <wp:wrapPolygon edited="0">
                    <wp:start x="-951" y="-1949"/>
                    <wp:lineTo x="-951" y="23386"/>
                    <wp:lineTo x="-634" y="25335"/>
                    <wp:lineTo x="22192" y="25335"/>
                    <wp:lineTo x="22509" y="15591"/>
                    <wp:lineTo x="22509" y="-1949"/>
                    <wp:lineTo x="-951" y="-1949"/>
                  </wp:wrapPolygon>
                </wp:wrapThrough>
                <wp:docPr id="34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940" cy="4222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29BFA" w14:textId="433C3997" w:rsidR="008D4662" w:rsidRPr="006B7D34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B7D34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4 </w:t>
                            </w:r>
                            <w:r w:rsidR="00403F8F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Development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10B4E9" id="_x0000_s1031" type="#_x0000_t202" style="position:absolute;margin-left:462pt;margin-top:.45pt;width:102.2pt;height:33.2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" fillcolor="#8496b0 [1951]" strokecolor="#a5a5a5 [3206]" strokeweight="1pt">
                <v:shadow on="t" color="#bfbfbf [2412]" opacity="26214f" origin=",-.5" offset="0,1pt"/>
                <v:textbox>
                  <w:txbxContent>
                    <w:p w14:paraId="35A29BFA" w14:textId="433C3997" w:rsidR="008D4662" w:rsidRPr="006B7D34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6B7D34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4 </w:t>
                      </w:r>
                      <w:r w:rsidR="00403F8F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20"/>
                          <w:szCs w:val="20"/>
                        </w:rPr>
                        <w:t>Development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516D12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CB4034" wp14:editId="06D16AC0">
                <wp:simplePos x="0" y="0"/>
                <wp:positionH relativeFrom="column">
                  <wp:posOffset>4038600</wp:posOffset>
                </wp:positionH>
                <wp:positionV relativeFrom="paragraph">
                  <wp:posOffset>20955</wp:posOffset>
                </wp:positionV>
                <wp:extent cx="1420495" cy="422275"/>
                <wp:effectExtent l="57150" t="38100" r="84455" b="92075"/>
                <wp:wrapThrough wrapText="bothSides">
                  <wp:wrapPolygon edited="0">
                    <wp:start x="-869" y="-1949"/>
                    <wp:lineTo x="-869" y="23386"/>
                    <wp:lineTo x="-579" y="25335"/>
                    <wp:lineTo x="22305" y="25335"/>
                    <wp:lineTo x="22595" y="15591"/>
                    <wp:lineTo x="22595" y="-1949"/>
                    <wp:lineTo x="-869" y="-1949"/>
                  </wp:wrapPolygon>
                </wp:wrapThrough>
                <wp:docPr id="26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0495" cy="4222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B48C4" w14:textId="18F09D75" w:rsidR="008D4662" w:rsidRPr="006B7D34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B7D34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3 </w:t>
                            </w:r>
                            <w:r w:rsidR="0032545B" w:rsidRPr="0032545B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Select Technical Framework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CB4034" id="TextBox 25" o:spid="_x0000_s1032" type="#_x0000_t202" style="position:absolute;margin-left:318pt;margin-top:1.65pt;width:111.85pt;height:33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" fillcolor="#8496b0 [1951]" strokecolor="#a5a5a5 [3206]" strokeweight="1pt">
                <v:shadow on="t" color="#bfbfbf [2412]" opacity="26214f" origin=",-.5" offset="0,1pt"/>
                <v:textbox>
                  <w:txbxContent>
                    <w:p w14:paraId="30AB48C4" w14:textId="18F09D75" w:rsidR="008D4662" w:rsidRPr="006B7D34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6B7D34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3 </w:t>
                      </w:r>
                      <w:r w:rsidR="0032545B" w:rsidRPr="0032545B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20"/>
                          <w:szCs w:val="20"/>
                        </w:rPr>
                        <w:t>Select Technical Framework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516D12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EAFB6D" wp14:editId="50E5C444">
                <wp:simplePos x="0" y="0"/>
                <wp:positionH relativeFrom="column">
                  <wp:posOffset>2580640</wp:posOffset>
                </wp:positionH>
                <wp:positionV relativeFrom="paragraph">
                  <wp:posOffset>28575</wp:posOffset>
                </wp:positionV>
                <wp:extent cx="1130300" cy="422275"/>
                <wp:effectExtent l="57150" t="38100" r="69850" b="92075"/>
                <wp:wrapThrough wrapText="bothSides">
                  <wp:wrapPolygon edited="0">
                    <wp:start x="-1092" y="-1949"/>
                    <wp:lineTo x="-1092" y="23386"/>
                    <wp:lineTo x="-728" y="25335"/>
                    <wp:lineTo x="22207" y="25335"/>
                    <wp:lineTo x="22571" y="15591"/>
                    <wp:lineTo x="22571" y="-1949"/>
                    <wp:lineTo x="-1092" y="-1949"/>
                  </wp:wrapPolygon>
                </wp:wrapThrough>
                <wp:docPr id="18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4222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23855" w14:textId="06F15F03" w:rsidR="008D4662" w:rsidRPr="006B7D34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B7D34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2 </w:t>
                            </w:r>
                            <w:r w:rsidR="006E54D0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Design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EAFB6D" id="_x0000_s1033" type="#_x0000_t202" style="position:absolute;margin-left:203.2pt;margin-top:2.25pt;width:89pt;height:33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" fillcolor="#8496b0 [1951]" strokecolor="#a5a5a5 [3206]" strokeweight="1pt">
                <v:shadow on="t" color="#bfbfbf [2412]" opacity="26214f" origin=",-.5" offset="0,1pt"/>
                <v:textbox>
                  <w:txbxContent>
                    <w:p w14:paraId="3EF23855" w14:textId="06F15F03" w:rsidR="008D4662" w:rsidRPr="006B7D34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6B7D34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2 </w:t>
                      </w:r>
                      <w:r w:rsidR="006E54D0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20"/>
                          <w:szCs w:val="20"/>
                        </w:rPr>
                        <w:t>Design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F50DE" w:rsidRPr="00516D12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676B66" wp14:editId="0A0F0261">
                <wp:simplePos x="0" y="0"/>
                <wp:positionH relativeFrom="column">
                  <wp:posOffset>1125220</wp:posOffset>
                </wp:positionH>
                <wp:positionV relativeFrom="paragraph">
                  <wp:posOffset>51435</wp:posOffset>
                </wp:positionV>
                <wp:extent cx="1275080" cy="422275"/>
                <wp:effectExtent l="57150" t="38100" r="77470" b="92075"/>
                <wp:wrapThrough wrapText="bothSides">
                  <wp:wrapPolygon edited="0">
                    <wp:start x="-968" y="-1949"/>
                    <wp:lineTo x="-968" y="23386"/>
                    <wp:lineTo x="-645" y="25335"/>
                    <wp:lineTo x="22267" y="25335"/>
                    <wp:lineTo x="22590" y="15591"/>
                    <wp:lineTo x="22590" y="-1949"/>
                    <wp:lineTo x="-968" y="-1949"/>
                  </wp:wrapPolygon>
                </wp:wrapThrough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080" cy="4222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55209" w14:textId="1BA41602" w:rsidR="008D4662" w:rsidRPr="006B7D34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B7D34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1</w:t>
                            </w:r>
                            <w:r w:rsidR="006E54D0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Requirement Gathering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676B66" id="TextBox 4" o:spid="_x0000_s1034" type="#_x0000_t202" style="position:absolute;margin-left:88.6pt;margin-top:4.05pt;width:100.4pt;height:33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" fillcolor="#8496b0 [1951]" strokecolor="#a5a5a5 [3206]" strokeweight="1pt">
                <v:shadow on="t" color="#bfbfbf [2412]" opacity="26214f" origin=",-.5" offset="0,1pt"/>
                <v:textbox>
                  <w:txbxContent>
                    <w:p w14:paraId="20F55209" w14:textId="1BA41602" w:rsidR="008D4662" w:rsidRPr="006B7D34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6B7D34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20"/>
                          <w:szCs w:val="20"/>
                        </w:rPr>
                        <w:t>1</w:t>
                      </w:r>
                      <w:r w:rsidR="006E54D0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Requirement Gathering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0331207" w14:textId="38785410" w:rsidR="00E92629" w:rsidRPr="00E92629" w:rsidRDefault="00AF50DC" w:rsidP="00E92629">
      <w:pPr>
        <w:rPr>
          <w:rFonts w:ascii="Century Gothic" w:hAnsi="Century Gothic"/>
          <w:sz w:val="20"/>
          <w:szCs w:val="20"/>
        </w:rPr>
      </w:pPr>
      <w:r w:rsidRPr="00516D12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E5724B" wp14:editId="21804CF4">
                <wp:simplePos x="0" y="0"/>
                <wp:positionH relativeFrom="column">
                  <wp:posOffset>5965190</wp:posOffset>
                </wp:positionH>
                <wp:positionV relativeFrom="paragraph">
                  <wp:posOffset>74930</wp:posOffset>
                </wp:positionV>
                <wp:extent cx="0" cy="538480"/>
                <wp:effectExtent l="0" t="0" r="38100" b="33020"/>
                <wp:wrapThrough wrapText="bothSides">
                  <wp:wrapPolygon edited="0">
                    <wp:start x="-1" y="0"/>
                    <wp:lineTo x="-1" y="22160"/>
                    <wp:lineTo x="-1" y="22160"/>
                    <wp:lineTo x="-1" y="0"/>
                    <wp:lineTo x="-1" y="0"/>
                  </wp:wrapPolygon>
                </wp:wrapThrough>
                <wp:docPr id="84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84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DC00C" id="Straight Connector 83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9.7pt,5.9pt" to="469.7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Pr="00516D12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CAB73D" wp14:editId="48C658B4">
                <wp:simplePos x="0" y="0"/>
                <wp:positionH relativeFrom="column">
                  <wp:posOffset>4707890</wp:posOffset>
                </wp:positionH>
                <wp:positionV relativeFrom="paragraph">
                  <wp:posOffset>73660</wp:posOffset>
                </wp:positionV>
                <wp:extent cx="0" cy="351155"/>
                <wp:effectExtent l="0" t="0" r="38100" b="29845"/>
                <wp:wrapThrough wrapText="bothSides">
                  <wp:wrapPolygon edited="0">
                    <wp:start x="-1" y="0"/>
                    <wp:lineTo x="-1" y="22264"/>
                    <wp:lineTo x="-1" y="22264"/>
                    <wp:lineTo x="-1" y="0"/>
                    <wp:lineTo x="-1" y="0"/>
                  </wp:wrapPolygon>
                </wp:wrapThrough>
                <wp:docPr id="74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65A72" id="Straight Connector 7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7pt,5.8pt" to="370.7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Pr="00516D12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611544" wp14:editId="5DBEACD2">
                <wp:simplePos x="0" y="0"/>
                <wp:positionH relativeFrom="column">
                  <wp:posOffset>3096895</wp:posOffset>
                </wp:positionH>
                <wp:positionV relativeFrom="paragraph">
                  <wp:posOffset>142240</wp:posOffset>
                </wp:positionV>
                <wp:extent cx="0" cy="351155"/>
                <wp:effectExtent l="0" t="0" r="38100" b="29845"/>
                <wp:wrapThrough wrapText="bothSides">
                  <wp:wrapPolygon edited="0">
                    <wp:start x="-1" y="0"/>
                    <wp:lineTo x="-1" y="22264"/>
                    <wp:lineTo x="-1" y="22264"/>
                    <wp:lineTo x="-1" y="0"/>
                    <wp:lineTo x="-1" y="0"/>
                  </wp:wrapPolygon>
                </wp:wrapThrough>
                <wp:docPr id="64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9F0D8" id="Straight Connector 6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85pt,11.2pt" to="243.85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" strokecolor="#a5a5a5 [3206]" strokeweight="1.5pt">
                <v:stroke joinstyle="miter"/>
                <w10:wrap type="through"/>
              </v:line>
            </w:pict>
          </mc:Fallback>
        </mc:AlternateContent>
      </w:r>
    </w:p>
    <w:p w14:paraId="024777CE" w14:textId="0E2CB641" w:rsidR="00E92629" w:rsidRPr="00E92629" w:rsidRDefault="00A32143" w:rsidP="00E92629">
      <w:pPr>
        <w:rPr>
          <w:rFonts w:ascii="Century Gothic" w:hAnsi="Century Gothic"/>
          <w:sz w:val="20"/>
          <w:szCs w:val="20"/>
        </w:rPr>
      </w:pPr>
      <w:r w:rsidRPr="00516D12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068" behindDoc="0" locked="0" layoutInCell="1" allowOverlap="1" wp14:anchorId="00A26F88" wp14:editId="37619567">
                <wp:simplePos x="0" y="0"/>
                <wp:positionH relativeFrom="column">
                  <wp:posOffset>8763000</wp:posOffset>
                </wp:positionH>
                <wp:positionV relativeFrom="paragraph">
                  <wp:posOffset>12181</wp:posOffset>
                </wp:positionV>
                <wp:extent cx="0" cy="351155"/>
                <wp:effectExtent l="0" t="0" r="38100" b="29845"/>
                <wp:wrapThrough wrapText="bothSides">
                  <wp:wrapPolygon edited="0">
                    <wp:start x="-1" y="0"/>
                    <wp:lineTo x="-1" y="22264"/>
                    <wp:lineTo x="-1" y="22264"/>
                    <wp:lineTo x="-1" y="0"/>
                    <wp:lineTo x="-1" y="0"/>
                  </wp:wrapPolygon>
                </wp:wrapThrough>
                <wp:docPr id="25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F6B33" id="Straight Connector 79" o:spid="_x0000_s1026" style="position:absolute;z-index:2516510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0pt,.95pt" to="69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="00D77C7F" w:rsidRPr="00516D12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1" behindDoc="0" locked="0" layoutInCell="1" allowOverlap="1" wp14:anchorId="0B898CC4" wp14:editId="79BE9B38">
                <wp:simplePos x="0" y="0"/>
                <wp:positionH relativeFrom="column">
                  <wp:posOffset>7110095</wp:posOffset>
                </wp:positionH>
                <wp:positionV relativeFrom="paragraph">
                  <wp:posOffset>70485</wp:posOffset>
                </wp:positionV>
                <wp:extent cx="0" cy="351155"/>
                <wp:effectExtent l="0" t="0" r="38100" b="29845"/>
                <wp:wrapThrough wrapText="bothSides">
                  <wp:wrapPolygon edited="0">
                    <wp:start x="-1" y="0"/>
                    <wp:lineTo x="-1" y="22264"/>
                    <wp:lineTo x="-1" y="22264"/>
                    <wp:lineTo x="-1" y="0"/>
                    <wp:lineTo x="-1" y="0"/>
                  </wp:wrapPolygon>
                </wp:wrapThrough>
                <wp:docPr id="15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24FCB" id="Straight Connector 83" o:spid="_x0000_s1026" style="position:absolute;z-index:2517432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9.85pt,5.55pt" to="559.8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" strokecolor="#a5a5a5 [3206]" strokeweight="1.5pt">
                <v:stroke joinstyle="miter"/>
                <w10:wrap type="through"/>
              </v:line>
            </w:pict>
          </mc:Fallback>
        </mc:AlternateContent>
      </w:r>
    </w:p>
    <w:p w14:paraId="0ACBC479" w14:textId="4BCCA8A8" w:rsidR="00E92629" w:rsidRPr="00E92629" w:rsidRDefault="00BE3125" w:rsidP="00E92629">
      <w:pPr>
        <w:rPr>
          <w:rFonts w:ascii="Century Gothic" w:hAnsi="Century Gothic"/>
          <w:sz w:val="20"/>
          <w:szCs w:val="20"/>
        </w:rPr>
      </w:pPr>
      <w:r w:rsidRPr="00516D12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237695B" wp14:editId="10C290E0">
                <wp:simplePos x="0" y="0"/>
                <wp:positionH relativeFrom="column">
                  <wp:posOffset>4210050</wp:posOffset>
                </wp:positionH>
                <wp:positionV relativeFrom="paragraph">
                  <wp:posOffset>125095</wp:posOffset>
                </wp:positionV>
                <wp:extent cx="1101090" cy="1630680"/>
                <wp:effectExtent l="57150" t="38100" r="80010" b="102870"/>
                <wp:wrapThrough wrapText="bothSides">
                  <wp:wrapPolygon edited="0">
                    <wp:start x="-1121" y="-505"/>
                    <wp:lineTo x="-1121" y="22206"/>
                    <wp:lineTo x="-747" y="22710"/>
                    <wp:lineTo x="22422" y="22710"/>
                    <wp:lineTo x="22796" y="20187"/>
                    <wp:lineTo x="22796" y="-505"/>
                    <wp:lineTo x="-1121" y="-505"/>
                  </wp:wrapPolygon>
                </wp:wrapThrough>
                <wp:docPr id="6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090" cy="16306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2700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50163" w14:textId="660E129C" w:rsidR="00403F8F" w:rsidRPr="00BE3125" w:rsidRDefault="00403F8F" w:rsidP="00BE312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6B7D34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3.1 </w:t>
                            </w:r>
                            <w:r w:rsidRPr="00525165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Evaluate options against requirements</w:t>
                            </w:r>
                          </w:p>
                          <w:p w14:paraId="756FE1FF" w14:textId="77777777" w:rsidR="00403F8F" w:rsidRPr="00403F8F" w:rsidRDefault="00403F8F" w:rsidP="00403F8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56CC0AB5" w14:textId="7A0506EA" w:rsidR="00403F8F" w:rsidRPr="00BE3125" w:rsidRDefault="00403F8F" w:rsidP="00BE312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6B7D34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3.2</w:t>
                            </w:r>
                            <w:r w:rsidR="00BE3125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25165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Evaluate cost and time to develop</w:t>
                            </w:r>
                          </w:p>
                          <w:p w14:paraId="06A8B46B" w14:textId="77777777" w:rsidR="00403F8F" w:rsidRDefault="00403F8F" w:rsidP="00403F8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073DD82E" w14:textId="77777777" w:rsidR="00403F8F" w:rsidRPr="006B7D34" w:rsidRDefault="00403F8F" w:rsidP="00403F8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6B7D34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3.3 </w:t>
                            </w:r>
                            <w:r w:rsidRPr="00525165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Make decision</w:t>
                            </w:r>
                          </w:p>
                          <w:p w14:paraId="49C09F8A" w14:textId="77777777" w:rsidR="00403F8F" w:rsidRDefault="00403F8F" w:rsidP="00403F8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7DB55FA6" w14:textId="19C10CCA" w:rsidR="00403F8F" w:rsidRPr="008D4662" w:rsidRDefault="00403F8F" w:rsidP="00BE312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7695B" id="TextBox 30" o:spid="_x0000_s1035" type="#_x0000_t202" style="position:absolute;margin-left:331.5pt;margin-top:9.85pt;width:86.7pt;height:128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" fillcolor="#acb9ca [1311]" strokecolor="#acb9ca [1311]" strokeweight="1pt">
                <v:shadow on="t" color="#bfbfbf [2412]" opacity="26214f" origin=",-.5" offset="0,1pt"/>
                <v:textbox>
                  <w:txbxContent>
                    <w:p w14:paraId="23D50163" w14:textId="660E129C" w:rsidR="00403F8F" w:rsidRPr="00BE3125" w:rsidRDefault="00403F8F" w:rsidP="00BE312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6B7D34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3.1 </w:t>
                      </w:r>
                      <w:r w:rsidRPr="00525165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>Evaluate options against requirements</w:t>
                      </w:r>
                    </w:p>
                    <w:p w14:paraId="756FE1FF" w14:textId="77777777" w:rsidR="00403F8F" w:rsidRPr="00403F8F" w:rsidRDefault="00403F8F" w:rsidP="00403F8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56CC0AB5" w14:textId="7A0506EA" w:rsidR="00403F8F" w:rsidRPr="00BE3125" w:rsidRDefault="00403F8F" w:rsidP="00BE312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6B7D34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>3.2</w:t>
                      </w:r>
                      <w:r w:rsidR="00BE3125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525165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>Evaluate cost and time to develop</w:t>
                      </w:r>
                    </w:p>
                    <w:p w14:paraId="06A8B46B" w14:textId="77777777" w:rsidR="00403F8F" w:rsidRDefault="00403F8F" w:rsidP="00403F8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073DD82E" w14:textId="77777777" w:rsidR="00403F8F" w:rsidRPr="006B7D34" w:rsidRDefault="00403F8F" w:rsidP="00403F8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6B7D34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3.3 </w:t>
                      </w:r>
                      <w:r w:rsidRPr="00525165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>Make decision</w:t>
                      </w:r>
                    </w:p>
                    <w:p w14:paraId="49C09F8A" w14:textId="77777777" w:rsidR="00403F8F" w:rsidRDefault="00403F8F" w:rsidP="00403F8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7DB55FA6" w14:textId="19C10CCA" w:rsidR="00403F8F" w:rsidRPr="008D4662" w:rsidRDefault="00403F8F" w:rsidP="00BE3125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63D16FF" w14:textId="056F0FEC" w:rsidR="00E92629" w:rsidRPr="00E92629" w:rsidRDefault="00EE2B09" w:rsidP="00E92629">
      <w:pPr>
        <w:rPr>
          <w:rFonts w:ascii="Century Gothic" w:hAnsi="Century Gothic"/>
          <w:sz w:val="20"/>
          <w:szCs w:val="20"/>
        </w:rPr>
      </w:pPr>
      <w:r w:rsidRPr="00516D12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64C0784" wp14:editId="4F1EC0BB">
                <wp:simplePos x="0" y="0"/>
                <wp:positionH relativeFrom="column">
                  <wp:posOffset>6790055</wp:posOffset>
                </wp:positionH>
                <wp:positionV relativeFrom="paragraph">
                  <wp:posOffset>93436</wp:posOffset>
                </wp:positionV>
                <wp:extent cx="746125" cy="449580"/>
                <wp:effectExtent l="57150" t="38100" r="73025" b="102870"/>
                <wp:wrapThrough wrapText="bothSides">
                  <wp:wrapPolygon edited="0">
                    <wp:start x="-1654" y="-1831"/>
                    <wp:lineTo x="-1654" y="23797"/>
                    <wp:lineTo x="-1103" y="25627"/>
                    <wp:lineTo x="22611" y="25627"/>
                    <wp:lineTo x="23163" y="14644"/>
                    <wp:lineTo x="23163" y="-1831"/>
                    <wp:lineTo x="-1654" y="-1831"/>
                  </wp:wrapPolygon>
                </wp:wrapThrough>
                <wp:docPr id="17" name="Text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125" cy="4495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2700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93917" w14:textId="257D7FC6" w:rsidR="00BE3125" w:rsidRPr="006B7D34" w:rsidRDefault="00BE3125" w:rsidP="00BE312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4</w:t>
                            </w:r>
                            <w:r w:rsidRPr="006B7D34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.2</w:t>
                            </w:r>
                            <w:r w:rsidR="00A32143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Front-End</w:t>
                            </w:r>
                          </w:p>
                        </w:txbxContent>
                      </wps:txbx>
                      <wps:bodyPr vertOverflow="clip" horzOverflow="clip" wrap="square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C0784" id="TextBox 27" o:spid="_x0000_s1036" type="#_x0000_t202" style="position:absolute;margin-left:534.65pt;margin-top:7.35pt;width:58.75pt;height:35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" fillcolor="#acb9ca [1311]" strokecolor="#acb9ca [1311]" strokeweight="1pt">
                <v:shadow on="t" color="#bfbfbf [2412]" opacity="26214f" origin=",-.5" offset="0,1pt"/>
                <v:textbox>
                  <w:txbxContent>
                    <w:p w14:paraId="3CD93917" w14:textId="257D7FC6" w:rsidR="00BE3125" w:rsidRPr="006B7D34" w:rsidRDefault="00BE3125" w:rsidP="00BE312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>4</w:t>
                      </w:r>
                      <w:r w:rsidRPr="006B7D34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>.2</w:t>
                      </w:r>
                      <w:r w:rsidR="00A32143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 Front-End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516D12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CE0136F" wp14:editId="07EC23BB">
                <wp:simplePos x="0" y="0"/>
                <wp:positionH relativeFrom="column">
                  <wp:posOffset>5598160</wp:posOffset>
                </wp:positionH>
                <wp:positionV relativeFrom="paragraph">
                  <wp:posOffset>97427</wp:posOffset>
                </wp:positionV>
                <wp:extent cx="793750" cy="464820"/>
                <wp:effectExtent l="57150" t="38100" r="82550" b="87630"/>
                <wp:wrapThrough wrapText="bothSides">
                  <wp:wrapPolygon edited="0">
                    <wp:start x="-1555" y="-1770"/>
                    <wp:lineTo x="-1555" y="23016"/>
                    <wp:lineTo x="-1037" y="24787"/>
                    <wp:lineTo x="22810" y="24787"/>
                    <wp:lineTo x="23328" y="14164"/>
                    <wp:lineTo x="23328" y="-1770"/>
                    <wp:lineTo x="-1555" y="-1770"/>
                  </wp:wrapPolygon>
                </wp:wrapThrough>
                <wp:docPr id="28" name="Text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0" cy="4648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2700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A5EC8" w14:textId="77777777" w:rsidR="00A32143" w:rsidRPr="006B7D34" w:rsidRDefault="00BE3125" w:rsidP="00A3214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4</w:t>
                            </w:r>
                            <w:r w:rsidRPr="006B7D34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1</w:t>
                            </w:r>
                            <w:r w:rsidRPr="006B7D34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32143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Back-End</w:t>
                            </w:r>
                          </w:p>
                          <w:p w14:paraId="584A0272" w14:textId="5712E5B0" w:rsidR="00BE3125" w:rsidRPr="006B7D34" w:rsidRDefault="00BE3125" w:rsidP="00BE312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0136F" id="_x0000_s1037" type="#_x0000_t202" style="position:absolute;margin-left:440.8pt;margin-top:7.65pt;width:62.5pt;height:36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" fillcolor="#acb9ca [1311]" strokecolor="#acb9ca [1311]" strokeweight="1pt">
                <v:shadow on="t" color="#bfbfbf [2412]" opacity="26214f" origin=",-.5" offset="0,1pt"/>
                <v:textbox>
                  <w:txbxContent>
                    <w:p w14:paraId="23FA5EC8" w14:textId="77777777" w:rsidR="00A32143" w:rsidRPr="006B7D34" w:rsidRDefault="00BE3125" w:rsidP="00A3214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>4</w:t>
                      </w:r>
                      <w:r w:rsidRPr="006B7D34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>1</w:t>
                      </w:r>
                      <w:r w:rsidRPr="006B7D34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="00A32143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>Back-End</w:t>
                      </w:r>
                    </w:p>
                    <w:p w14:paraId="584A0272" w14:textId="5712E5B0" w:rsidR="00BE3125" w:rsidRPr="006B7D34" w:rsidRDefault="00BE3125" w:rsidP="00BE312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FFFFFF" w:themeColor="background1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A32143" w:rsidRPr="00516D12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7FC05D" wp14:editId="789B60DE">
                <wp:simplePos x="0" y="0"/>
                <wp:positionH relativeFrom="column">
                  <wp:posOffset>2696210</wp:posOffset>
                </wp:positionH>
                <wp:positionV relativeFrom="paragraph">
                  <wp:posOffset>17145</wp:posOffset>
                </wp:positionV>
                <wp:extent cx="986790" cy="1651635"/>
                <wp:effectExtent l="57150" t="38100" r="80010" b="100965"/>
                <wp:wrapThrough wrapText="bothSides">
                  <wp:wrapPolygon edited="0">
                    <wp:start x="-1251" y="-498"/>
                    <wp:lineTo x="-1251" y="22173"/>
                    <wp:lineTo x="-834" y="22671"/>
                    <wp:lineTo x="22517" y="22671"/>
                    <wp:lineTo x="22934" y="19931"/>
                    <wp:lineTo x="22934" y="-498"/>
                    <wp:lineTo x="-1251" y="-498"/>
                  </wp:wrapPolygon>
                </wp:wrapThrough>
                <wp:docPr id="19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790" cy="165163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2700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7DD4E" w14:textId="77777777" w:rsidR="00D275B2" w:rsidRDefault="008D466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6B7D34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2.1 </w:t>
                            </w:r>
                          </w:p>
                          <w:p w14:paraId="48408EE0" w14:textId="4F13740C" w:rsidR="008D4662" w:rsidRDefault="006E54D0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Prototype</w:t>
                            </w:r>
                          </w:p>
                          <w:p w14:paraId="2982028A" w14:textId="77777777" w:rsidR="00D275B2" w:rsidRDefault="00D275B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735217E8" w14:textId="0AA25A69" w:rsidR="00D275B2" w:rsidRDefault="00D275B2" w:rsidP="008D466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2.2</w:t>
                            </w:r>
                          </w:p>
                          <w:p w14:paraId="11732A51" w14:textId="41C6EF5C" w:rsidR="00D275B2" w:rsidRDefault="00D275B2" w:rsidP="00D275B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D275B2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A</w:t>
                            </w:r>
                            <w:r w:rsidRPr="00D275B2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rchitecture</w:t>
                            </w:r>
                          </w:p>
                          <w:p w14:paraId="50D6633A" w14:textId="1DD1D739" w:rsidR="00D275B2" w:rsidRDefault="00D275B2" w:rsidP="00D275B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Design</w:t>
                            </w:r>
                          </w:p>
                          <w:p w14:paraId="163A700A" w14:textId="5AE8EA4D" w:rsidR="00D275B2" w:rsidRDefault="00D275B2" w:rsidP="00D275B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34716E6E" w14:textId="103EBD2B" w:rsidR="00D275B2" w:rsidRDefault="00D275B2" w:rsidP="00D275B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2.3</w:t>
                            </w:r>
                          </w:p>
                          <w:p w14:paraId="51EBD969" w14:textId="37C122DD" w:rsidR="00372588" w:rsidRDefault="00372588" w:rsidP="00D275B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Database Design</w:t>
                            </w:r>
                          </w:p>
                          <w:p w14:paraId="3A6C04CF" w14:textId="77777777" w:rsidR="00D275B2" w:rsidRDefault="00D275B2" w:rsidP="00D275B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34A8E985" w14:textId="77777777" w:rsidR="00D275B2" w:rsidRPr="006B7D34" w:rsidRDefault="00D275B2" w:rsidP="00D275B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FC05D" id="TextBox 18" o:spid="_x0000_s1038" type="#_x0000_t202" style="position:absolute;margin-left:212.3pt;margin-top:1.35pt;width:77.7pt;height:130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" fillcolor="#acb9ca [1311]" strokecolor="#acb9ca [1311]" strokeweight="1pt">
                <v:shadow on="t" color="#bfbfbf [2412]" opacity="26214f" origin=",-.5" offset="0,1pt"/>
                <v:textbox>
                  <w:txbxContent>
                    <w:p w14:paraId="3857DD4E" w14:textId="77777777" w:rsidR="00D275B2" w:rsidRDefault="008D466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6B7D34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2.1 </w:t>
                      </w:r>
                    </w:p>
                    <w:p w14:paraId="48408EE0" w14:textId="4F13740C" w:rsidR="008D4662" w:rsidRDefault="006E54D0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>Prototype</w:t>
                      </w:r>
                    </w:p>
                    <w:p w14:paraId="2982028A" w14:textId="77777777" w:rsidR="00D275B2" w:rsidRDefault="00D275B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735217E8" w14:textId="0AA25A69" w:rsidR="00D275B2" w:rsidRDefault="00D275B2" w:rsidP="008D466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>2.2</w:t>
                      </w:r>
                    </w:p>
                    <w:p w14:paraId="11732A51" w14:textId="41C6EF5C" w:rsidR="00D275B2" w:rsidRDefault="00D275B2" w:rsidP="00D275B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D275B2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>A</w:t>
                      </w:r>
                      <w:r w:rsidRPr="00D275B2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>rchitecture</w:t>
                      </w:r>
                    </w:p>
                    <w:p w14:paraId="50D6633A" w14:textId="1DD1D739" w:rsidR="00D275B2" w:rsidRDefault="00D275B2" w:rsidP="00D275B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>Design</w:t>
                      </w:r>
                    </w:p>
                    <w:p w14:paraId="163A700A" w14:textId="5AE8EA4D" w:rsidR="00D275B2" w:rsidRDefault="00D275B2" w:rsidP="00D275B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34716E6E" w14:textId="103EBD2B" w:rsidR="00D275B2" w:rsidRDefault="00D275B2" w:rsidP="00D275B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>2.3</w:t>
                      </w:r>
                    </w:p>
                    <w:p w14:paraId="51EBD969" w14:textId="37C122DD" w:rsidR="00372588" w:rsidRDefault="00372588" w:rsidP="00D275B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>Database Design</w:t>
                      </w:r>
                    </w:p>
                    <w:p w14:paraId="3A6C04CF" w14:textId="77777777" w:rsidR="00D275B2" w:rsidRDefault="00D275B2" w:rsidP="00D275B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34A8E985" w14:textId="77777777" w:rsidR="00D275B2" w:rsidRPr="006B7D34" w:rsidRDefault="00D275B2" w:rsidP="00D275B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color w:val="FFFFFF" w:themeColor="background1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A32143" w:rsidRPr="00516D12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043D012" wp14:editId="6515A0E0">
                <wp:simplePos x="0" y="0"/>
                <wp:positionH relativeFrom="column">
                  <wp:posOffset>1245870</wp:posOffset>
                </wp:positionH>
                <wp:positionV relativeFrom="paragraph">
                  <wp:posOffset>144780</wp:posOffset>
                </wp:positionV>
                <wp:extent cx="1002030" cy="1584960"/>
                <wp:effectExtent l="57150" t="38100" r="83820" b="91440"/>
                <wp:wrapThrough wrapText="bothSides">
                  <wp:wrapPolygon edited="0">
                    <wp:start x="-1232" y="-519"/>
                    <wp:lineTo x="-1232" y="22067"/>
                    <wp:lineTo x="-821" y="22587"/>
                    <wp:lineTo x="22586" y="22587"/>
                    <wp:lineTo x="22996" y="20769"/>
                    <wp:lineTo x="22996" y="-519"/>
                    <wp:lineTo x="-1232" y="-519"/>
                  </wp:wrapPolygon>
                </wp:wrapThrough>
                <wp:docPr id="31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030" cy="15849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2700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44A71" w14:textId="176C3EE3" w:rsidR="00403F8F" w:rsidRPr="00403F8F" w:rsidRDefault="00403F8F" w:rsidP="00BE312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403F8F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1.1</w:t>
                            </w:r>
                            <w:r w:rsidR="00BE3125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03F8F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User Requirements</w:t>
                            </w:r>
                          </w:p>
                          <w:p w14:paraId="17243BE5" w14:textId="77777777" w:rsidR="00403F8F" w:rsidRPr="00403F8F" w:rsidRDefault="00403F8F" w:rsidP="00403F8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08D8D17B" w14:textId="575A652C" w:rsidR="00403F8F" w:rsidRDefault="00403F8F" w:rsidP="00BE312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403F8F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1</w:t>
                            </w:r>
                            <w:r w:rsidRPr="00403F8F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.2</w:t>
                            </w:r>
                            <w:r w:rsidR="00BE3125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03F8F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Technical Specifications</w:t>
                            </w:r>
                          </w:p>
                          <w:p w14:paraId="42AB59A2" w14:textId="77777777" w:rsidR="00D275B2" w:rsidRDefault="00D275B2" w:rsidP="00403F8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4F5D8025" w14:textId="1DE9EFA8" w:rsidR="00D275B2" w:rsidRPr="00403F8F" w:rsidRDefault="00D275B2" w:rsidP="00BE312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1.3</w:t>
                            </w:r>
                            <w:r w:rsidR="00EE2B09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Requirement Trackability Matrix</w:t>
                            </w:r>
                          </w:p>
                          <w:p w14:paraId="00E91C0D" w14:textId="77777777" w:rsidR="00403F8F" w:rsidRDefault="00403F8F" w:rsidP="00403F8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10A37DC8" w14:textId="4DE1B1E5" w:rsidR="00403F8F" w:rsidRPr="008D4662" w:rsidRDefault="00403F8F" w:rsidP="00403F8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3D012" id="_x0000_s1039" type="#_x0000_t202" style="position:absolute;margin-left:98.1pt;margin-top:11.4pt;width:78.9pt;height:124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" fillcolor="#acb9ca [1311]" strokecolor="#acb9ca [1311]" strokeweight="1pt">
                <v:shadow on="t" color="#bfbfbf [2412]" opacity="26214f" origin=",-.5" offset="0,1pt"/>
                <v:textbox>
                  <w:txbxContent>
                    <w:p w14:paraId="7AF44A71" w14:textId="176C3EE3" w:rsidR="00403F8F" w:rsidRPr="00403F8F" w:rsidRDefault="00403F8F" w:rsidP="00BE312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403F8F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>1.1</w:t>
                      </w:r>
                      <w:r w:rsidR="00BE3125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403F8F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>User Requirements</w:t>
                      </w:r>
                    </w:p>
                    <w:p w14:paraId="17243BE5" w14:textId="77777777" w:rsidR="00403F8F" w:rsidRPr="00403F8F" w:rsidRDefault="00403F8F" w:rsidP="00403F8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08D8D17B" w14:textId="575A652C" w:rsidR="00403F8F" w:rsidRDefault="00403F8F" w:rsidP="00BE312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403F8F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>1</w:t>
                      </w:r>
                      <w:r w:rsidRPr="00403F8F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>.2</w:t>
                      </w:r>
                      <w:r w:rsidR="00BE3125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403F8F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>Technical Specifications</w:t>
                      </w:r>
                    </w:p>
                    <w:p w14:paraId="42AB59A2" w14:textId="77777777" w:rsidR="00D275B2" w:rsidRDefault="00D275B2" w:rsidP="00403F8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4F5D8025" w14:textId="1DE9EFA8" w:rsidR="00D275B2" w:rsidRPr="00403F8F" w:rsidRDefault="00D275B2" w:rsidP="00BE312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>1.3</w:t>
                      </w:r>
                      <w:r w:rsidR="00EE2B09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>Requirement Trackability Matrix</w:t>
                      </w:r>
                    </w:p>
                    <w:p w14:paraId="00E91C0D" w14:textId="77777777" w:rsidR="00403F8F" w:rsidRDefault="00403F8F" w:rsidP="00403F8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10A37DC8" w14:textId="4DE1B1E5" w:rsidR="00403F8F" w:rsidRPr="008D4662" w:rsidRDefault="00403F8F" w:rsidP="00403F8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D77C7F" w:rsidRPr="00516D12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CB66853" wp14:editId="5A5F729A">
                <wp:simplePos x="0" y="0"/>
                <wp:positionH relativeFrom="column">
                  <wp:posOffset>8241030</wp:posOffset>
                </wp:positionH>
                <wp:positionV relativeFrom="paragraph">
                  <wp:posOffset>7620</wp:posOffset>
                </wp:positionV>
                <wp:extent cx="1002030" cy="2392680"/>
                <wp:effectExtent l="57150" t="38100" r="83820" b="102870"/>
                <wp:wrapThrough wrapText="bothSides">
                  <wp:wrapPolygon edited="0">
                    <wp:start x="-1232" y="-344"/>
                    <wp:lineTo x="-1232" y="21841"/>
                    <wp:lineTo x="-821" y="22357"/>
                    <wp:lineTo x="22586" y="22357"/>
                    <wp:lineTo x="22996" y="21841"/>
                    <wp:lineTo x="22996" y="-344"/>
                    <wp:lineTo x="-1232" y="-344"/>
                  </wp:wrapPolygon>
                </wp:wrapThrough>
                <wp:docPr id="12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030" cy="23926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2700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3E7C3" w14:textId="60D43E70" w:rsidR="00AF50DC" w:rsidRPr="00403F8F" w:rsidRDefault="00AF50DC" w:rsidP="00AF50D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5</w:t>
                            </w:r>
                            <w:r w:rsidRPr="00403F8F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.1</w:t>
                            </w:r>
                          </w:p>
                          <w:p w14:paraId="798EDB49" w14:textId="6A0B92DB" w:rsidR="00AF50DC" w:rsidRPr="00403F8F" w:rsidRDefault="00AF50DC" w:rsidP="00AF50D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Unit Test</w:t>
                            </w:r>
                          </w:p>
                          <w:p w14:paraId="787F693E" w14:textId="77777777" w:rsidR="00AF50DC" w:rsidRPr="00403F8F" w:rsidRDefault="00AF50DC" w:rsidP="00AF50D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4AF5604A" w14:textId="7F36CD3D" w:rsidR="00AF50DC" w:rsidRPr="00403F8F" w:rsidRDefault="00AF50DC" w:rsidP="00AF50D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5</w:t>
                            </w:r>
                            <w:r w:rsidRPr="00403F8F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.2 </w:t>
                            </w:r>
                          </w:p>
                          <w:p w14:paraId="427BDEF5" w14:textId="779B9D80" w:rsidR="00AF50DC" w:rsidRPr="00403F8F" w:rsidRDefault="00D275B2" w:rsidP="00AF50D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Integration Test</w:t>
                            </w:r>
                          </w:p>
                          <w:p w14:paraId="2525424F" w14:textId="77777777" w:rsidR="00AF50DC" w:rsidRDefault="00AF50DC" w:rsidP="00AF50D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55C3E81F" w14:textId="06B88722" w:rsidR="00D275B2" w:rsidRDefault="00EE2B09" w:rsidP="00AF50D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5</w:t>
                            </w:r>
                            <w:r w:rsidR="00AF50DC" w:rsidRPr="006F50DE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.3 </w:t>
                            </w:r>
                          </w:p>
                          <w:p w14:paraId="1C224DD1" w14:textId="77777777" w:rsidR="00D275B2" w:rsidRDefault="00D275B2" w:rsidP="00AF50D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System</w:t>
                            </w:r>
                          </w:p>
                          <w:p w14:paraId="216D9A5B" w14:textId="57ACD2DD" w:rsidR="00AF50DC" w:rsidRPr="006F50DE" w:rsidRDefault="00D275B2" w:rsidP="00AF50D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Test</w:t>
                            </w:r>
                          </w:p>
                          <w:p w14:paraId="04C75DBE" w14:textId="77777777" w:rsidR="00AF50DC" w:rsidRDefault="00AF50DC" w:rsidP="00AF50D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6F63FCD7" w14:textId="5129EAFD" w:rsidR="00AF50DC" w:rsidRDefault="00EE2B09" w:rsidP="00AF50D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5</w:t>
                            </w:r>
                            <w:r w:rsidR="00AF50DC" w:rsidRPr="006F50DE"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.4 </w:t>
                            </w:r>
                          </w:p>
                          <w:p w14:paraId="69E7B47F" w14:textId="0B5D8FAF" w:rsidR="00AF50DC" w:rsidRDefault="00D275B2" w:rsidP="00AF50D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Acceptance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br/>
                              <w:t>Test</w:t>
                            </w:r>
                          </w:p>
                          <w:p w14:paraId="790457A8" w14:textId="77777777" w:rsidR="00AF50DC" w:rsidRDefault="00AF50DC" w:rsidP="00AF50D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51686A78" w14:textId="77777777" w:rsidR="00AF50DC" w:rsidRDefault="00AF50DC" w:rsidP="00AF50D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2DC95F74" w14:textId="77777777" w:rsidR="00AF50DC" w:rsidRPr="006F50DE" w:rsidRDefault="00AF50DC" w:rsidP="00AF50D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66853" id="_x0000_s1040" type="#_x0000_t202" style="position:absolute;margin-left:648.9pt;margin-top:.6pt;width:78.9pt;height:188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" fillcolor="#acb9ca [1311]" strokecolor="#acb9ca [1311]" strokeweight="1pt">
                <v:shadow on="t" color="#bfbfbf [2412]" opacity="26214f" origin=",-.5" offset="0,1pt"/>
                <v:textbox>
                  <w:txbxContent>
                    <w:p w14:paraId="0073E7C3" w14:textId="60D43E70" w:rsidR="00AF50DC" w:rsidRPr="00403F8F" w:rsidRDefault="00AF50DC" w:rsidP="00AF50D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>5</w:t>
                      </w:r>
                      <w:r w:rsidRPr="00403F8F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>.1</w:t>
                      </w:r>
                    </w:p>
                    <w:p w14:paraId="798EDB49" w14:textId="6A0B92DB" w:rsidR="00AF50DC" w:rsidRPr="00403F8F" w:rsidRDefault="00AF50DC" w:rsidP="00AF50D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>Unit Test</w:t>
                      </w:r>
                    </w:p>
                    <w:p w14:paraId="787F693E" w14:textId="77777777" w:rsidR="00AF50DC" w:rsidRPr="00403F8F" w:rsidRDefault="00AF50DC" w:rsidP="00AF50D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4AF5604A" w14:textId="7F36CD3D" w:rsidR="00AF50DC" w:rsidRPr="00403F8F" w:rsidRDefault="00AF50DC" w:rsidP="00AF50D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>5</w:t>
                      </w:r>
                      <w:r w:rsidRPr="00403F8F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.2 </w:t>
                      </w:r>
                    </w:p>
                    <w:p w14:paraId="427BDEF5" w14:textId="779B9D80" w:rsidR="00AF50DC" w:rsidRPr="00403F8F" w:rsidRDefault="00D275B2" w:rsidP="00AF50D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>Integration Test</w:t>
                      </w:r>
                    </w:p>
                    <w:p w14:paraId="2525424F" w14:textId="77777777" w:rsidR="00AF50DC" w:rsidRDefault="00AF50DC" w:rsidP="00AF50D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55C3E81F" w14:textId="06B88722" w:rsidR="00D275B2" w:rsidRDefault="00EE2B09" w:rsidP="00AF50D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>5</w:t>
                      </w:r>
                      <w:r w:rsidR="00AF50DC" w:rsidRPr="006F50DE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.3 </w:t>
                      </w:r>
                    </w:p>
                    <w:p w14:paraId="1C224DD1" w14:textId="77777777" w:rsidR="00D275B2" w:rsidRDefault="00D275B2" w:rsidP="00AF50D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>System</w:t>
                      </w:r>
                    </w:p>
                    <w:p w14:paraId="216D9A5B" w14:textId="57ACD2DD" w:rsidR="00AF50DC" w:rsidRPr="006F50DE" w:rsidRDefault="00D275B2" w:rsidP="00AF50D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>Test</w:t>
                      </w:r>
                    </w:p>
                    <w:p w14:paraId="04C75DBE" w14:textId="77777777" w:rsidR="00AF50DC" w:rsidRDefault="00AF50DC" w:rsidP="00AF50D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6F63FCD7" w14:textId="5129EAFD" w:rsidR="00AF50DC" w:rsidRDefault="00EE2B09" w:rsidP="00AF50D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>5</w:t>
                      </w:r>
                      <w:r w:rsidR="00AF50DC" w:rsidRPr="006F50DE"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.4 </w:t>
                      </w:r>
                    </w:p>
                    <w:p w14:paraId="69E7B47F" w14:textId="0B5D8FAF" w:rsidR="00AF50DC" w:rsidRDefault="00D275B2" w:rsidP="00AF50D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t>Acceptance</w:t>
                      </w:r>
                      <w:r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  <w:br/>
                        <w:t>Test</w:t>
                      </w:r>
                    </w:p>
                    <w:p w14:paraId="790457A8" w14:textId="77777777" w:rsidR="00AF50DC" w:rsidRDefault="00AF50DC" w:rsidP="00AF50D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51686A78" w14:textId="77777777" w:rsidR="00AF50DC" w:rsidRDefault="00AF50DC" w:rsidP="00AF50D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2DC95F74" w14:textId="77777777" w:rsidR="00AF50DC" w:rsidRPr="006F50DE" w:rsidRDefault="00AF50DC" w:rsidP="00AF50D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0A81895" w14:textId="5A17A2A8" w:rsidR="00E92629" w:rsidRPr="00E92629" w:rsidRDefault="00A32143" w:rsidP="00E92629">
      <w:pPr>
        <w:rPr>
          <w:rFonts w:ascii="Century Gothic" w:hAnsi="Century Gothic"/>
          <w:sz w:val="20"/>
          <w:szCs w:val="20"/>
        </w:rPr>
      </w:pPr>
      <w:r w:rsidRPr="00516D12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093" behindDoc="0" locked="0" layoutInCell="1" allowOverlap="1" wp14:anchorId="08CBFA78" wp14:editId="5146C9C9">
                <wp:simplePos x="0" y="0"/>
                <wp:positionH relativeFrom="column">
                  <wp:posOffset>7148830</wp:posOffset>
                </wp:positionH>
                <wp:positionV relativeFrom="paragraph">
                  <wp:posOffset>155575</wp:posOffset>
                </wp:positionV>
                <wp:extent cx="6350" cy="882650"/>
                <wp:effectExtent l="0" t="0" r="31750" b="31750"/>
                <wp:wrapThrough wrapText="bothSides">
                  <wp:wrapPolygon edited="0">
                    <wp:start x="0" y="0"/>
                    <wp:lineTo x="0" y="21911"/>
                    <wp:lineTo x="64800" y="21911"/>
                    <wp:lineTo x="64800" y="0"/>
                    <wp:lineTo x="0" y="0"/>
                  </wp:wrapPolygon>
                </wp:wrapThrough>
                <wp:docPr id="23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8826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F16C0" id="Straight Connector 79" o:spid="_x0000_s1026" style="position:absolute;flip:x;z-index:2516520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2.9pt,12.25pt" to="563.4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" strokecolor="#a5a5a5 [3206]" strokeweight="1.5pt">
                <v:stroke joinstyle="miter"/>
                <w10:wrap type="through"/>
              </v:line>
            </w:pict>
          </mc:Fallback>
        </mc:AlternateContent>
      </w:r>
      <w:r w:rsidRPr="00516D12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5BAE27C5" wp14:editId="07100BEE">
                <wp:simplePos x="0" y="0"/>
                <wp:positionH relativeFrom="column">
                  <wp:posOffset>6005830</wp:posOffset>
                </wp:positionH>
                <wp:positionV relativeFrom="paragraph">
                  <wp:posOffset>149225</wp:posOffset>
                </wp:positionV>
                <wp:extent cx="6350" cy="758190"/>
                <wp:effectExtent l="0" t="0" r="31750" b="22860"/>
                <wp:wrapThrough wrapText="bothSides">
                  <wp:wrapPolygon edited="0">
                    <wp:start x="0" y="0"/>
                    <wp:lineTo x="0" y="21709"/>
                    <wp:lineTo x="64800" y="21709"/>
                    <wp:lineTo x="64800" y="0"/>
                    <wp:lineTo x="0" y="0"/>
                  </wp:wrapPolygon>
                </wp:wrapThrough>
                <wp:docPr id="22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58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2BCFE" id="Straight Connector 79" o:spid="_x0000_s1026" style="position:absolute;z-index:2516531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9pt,11.75pt" to="473.4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" strokecolor="#a5a5a5 [3206]" strokeweight="1.5pt">
                <v:stroke joinstyle="miter"/>
                <w10:wrap type="through"/>
              </v:line>
            </w:pict>
          </mc:Fallback>
        </mc:AlternateContent>
      </w:r>
    </w:p>
    <w:p w14:paraId="3BC3E286" w14:textId="471029C0" w:rsidR="00E92629" w:rsidRPr="00E92629" w:rsidRDefault="00E92629" w:rsidP="00E92629">
      <w:pPr>
        <w:rPr>
          <w:rFonts w:ascii="Century Gothic" w:hAnsi="Century Gothic"/>
          <w:sz w:val="20"/>
          <w:szCs w:val="20"/>
        </w:rPr>
      </w:pPr>
    </w:p>
    <w:p w14:paraId="64D5F2B6" w14:textId="474E60CD" w:rsidR="00E92629" w:rsidRPr="00E92629" w:rsidRDefault="00E92629" w:rsidP="00E92629">
      <w:pPr>
        <w:rPr>
          <w:rFonts w:ascii="Century Gothic" w:hAnsi="Century Gothic"/>
          <w:sz w:val="20"/>
          <w:szCs w:val="20"/>
        </w:rPr>
      </w:pPr>
    </w:p>
    <w:p w14:paraId="7ECD2D9E" w14:textId="17209FE9" w:rsidR="00E92629" w:rsidRPr="00E92629" w:rsidRDefault="00E92629" w:rsidP="00E92629">
      <w:pPr>
        <w:rPr>
          <w:rFonts w:ascii="Century Gothic" w:hAnsi="Century Gothic"/>
          <w:sz w:val="20"/>
          <w:szCs w:val="20"/>
        </w:rPr>
      </w:pPr>
    </w:p>
    <w:p w14:paraId="205C101E" w14:textId="7090B145" w:rsidR="00E92629" w:rsidRPr="00E92629" w:rsidRDefault="00E92629" w:rsidP="00E92629">
      <w:pPr>
        <w:rPr>
          <w:rFonts w:ascii="Century Gothic" w:hAnsi="Century Gothic"/>
          <w:sz w:val="20"/>
          <w:szCs w:val="20"/>
        </w:rPr>
      </w:pPr>
    </w:p>
    <w:p w14:paraId="06E32359" w14:textId="7C68CB0A" w:rsidR="00E92629" w:rsidRPr="00E92629" w:rsidRDefault="00A32143" w:rsidP="00E92629">
      <w:pPr>
        <w:rPr>
          <w:rFonts w:ascii="Century Gothic" w:hAnsi="Century Gothic"/>
          <w:sz w:val="20"/>
          <w:szCs w:val="20"/>
        </w:rPr>
      </w:pPr>
      <w:r w:rsidRPr="00516D12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F97E0BD" wp14:editId="729904C1">
                <wp:simplePos x="0" y="0"/>
                <wp:positionH relativeFrom="column">
                  <wp:posOffset>5453380</wp:posOffset>
                </wp:positionH>
                <wp:positionV relativeFrom="paragraph">
                  <wp:posOffset>128905</wp:posOffset>
                </wp:positionV>
                <wp:extent cx="1002030" cy="2947035"/>
                <wp:effectExtent l="57150" t="38100" r="83820" b="100965"/>
                <wp:wrapThrough wrapText="bothSides">
                  <wp:wrapPolygon edited="0">
                    <wp:start x="-1232" y="-279"/>
                    <wp:lineTo x="-1232" y="21921"/>
                    <wp:lineTo x="-821" y="22200"/>
                    <wp:lineTo x="22586" y="22200"/>
                    <wp:lineTo x="22996" y="20106"/>
                    <wp:lineTo x="22996" y="-279"/>
                    <wp:lineTo x="-1232" y="-279"/>
                  </wp:wrapPolygon>
                </wp:wrapThrough>
                <wp:docPr id="7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030" cy="294703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263CD" w14:textId="76BEB0CD" w:rsidR="00403F8F" w:rsidRPr="00BE3125" w:rsidRDefault="00403F8F" w:rsidP="00403F8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BE3125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</w:t>
                            </w:r>
                            <w:r w:rsidRPr="00BE3125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.1</w:t>
                            </w:r>
                            <w:r w:rsidR="00D77C7F" w:rsidRPr="00BE3125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.1</w:t>
                            </w:r>
                          </w:p>
                          <w:p w14:paraId="656B894F" w14:textId="68C0D35A" w:rsidR="00403F8F" w:rsidRPr="00BE3125" w:rsidRDefault="00403F8F" w:rsidP="00403F8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BE3125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Prepare </w:t>
                            </w:r>
                            <w:r w:rsidR="006F50DE" w:rsidRPr="00BE3125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Database</w:t>
                            </w:r>
                          </w:p>
                          <w:p w14:paraId="697F93BB" w14:textId="77777777" w:rsidR="00403F8F" w:rsidRPr="00BE3125" w:rsidRDefault="00403F8F" w:rsidP="00403F8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5E536CAF" w14:textId="1139926C" w:rsidR="00403F8F" w:rsidRPr="00BE3125" w:rsidRDefault="006F50DE" w:rsidP="00403F8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BE3125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</w:t>
                            </w:r>
                            <w:r w:rsidR="00D77C7F" w:rsidRPr="00BE3125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.1</w:t>
                            </w:r>
                            <w:r w:rsidR="00403F8F" w:rsidRPr="00BE3125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.2 </w:t>
                            </w:r>
                          </w:p>
                          <w:p w14:paraId="417D6A2A" w14:textId="3CD91CD0" w:rsidR="00403F8F" w:rsidRPr="00BE3125" w:rsidRDefault="006F50DE" w:rsidP="00403F8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BE3125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Login </w:t>
                            </w:r>
                            <w:r w:rsidR="00D77C7F" w:rsidRPr="00BE3125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&amp; Registration </w:t>
                            </w:r>
                            <w:r w:rsidRPr="00BE3125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Page</w:t>
                            </w:r>
                            <w:r w:rsidR="00D77C7F" w:rsidRPr="00BE3125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35E9904" w14:textId="77777777" w:rsidR="00403F8F" w:rsidRDefault="00403F8F" w:rsidP="00403F8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07E1CF5F" w14:textId="339FEEBF" w:rsidR="00D77C7F" w:rsidRPr="00BE3125" w:rsidRDefault="006F50DE" w:rsidP="006F50D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BE3125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</w:t>
                            </w:r>
                            <w:r w:rsidR="00403F8F" w:rsidRPr="00BE3125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.</w:t>
                            </w:r>
                            <w:r w:rsidR="00D77C7F" w:rsidRPr="00BE3125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</w:t>
                            </w:r>
                            <w:r w:rsidR="00403F8F" w:rsidRPr="00BE3125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3 </w:t>
                            </w:r>
                          </w:p>
                          <w:p w14:paraId="4A85B63A" w14:textId="044CB090" w:rsidR="00D77C7F" w:rsidRPr="00BE3125" w:rsidRDefault="006F50DE" w:rsidP="00D77C7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BE3125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Home Page</w:t>
                            </w:r>
                          </w:p>
                          <w:p w14:paraId="09747110" w14:textId="77777777" w:rsidR="00403F8F" w:rsidRDefault="00403F8F" w:rsidP="00403F8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62CC6761" w14:textId="4D3C4310" w:rsidR="006F50DE" w:rsidRPr="00BE3125" w:rsidRDefault="006F50DE" w:rsidP="00403F8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BE3125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</w:t>
                            </w:r>
                            <w:r w:rsidR="00403F8F" w:rsidRPr="00BE3125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.</w:t>
                            </w:r>
                            <w:r w:rsidR="00D77C7F" w:rsidRPr="00BE3125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</w:t>
                            </w:r>
                            <w:r w:rsidR="00403F8F" w:rsidRPr="00BE3125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4 </w:t>
                            </w:r>
                          </w:p>
                          <w:p w14:paraId="6E34837D" w14:textId="3D18942E" w:rsidR="006F50DE" w:rsidRPr="00BE3125" w:rsidRDefault="006F50DE" w:rsidP="00D77C7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BE3125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Restaurant Menu </w:t>
                            </w:r>
                          </w:p>
                          <w:p w14:paraId="13113F54" w14:textId="77777777" w:rsidR="00D77C7F" w:rsidRPr="00BE3125" w:rsidRDefault="00D77C7F" w:rsidP="00403F8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66D85FCB" w14:textId="521EF2D9" w:rsidR="006F50DE" w:rsidRPr="00BE3125" w:rsidRDefault="006F50DE" w:rsidP="00403F8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BE3125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</w:t>
                            </w:r>
                            <w:r w:rsidR="00D77C7F" w:rsidRPr="00BE3125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</w:t>
                            </w:r>
                            <w:r w:rsidRPr="00BE3125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  <w:p w14:paraId="68E34191" w14:textId="72F98D1D" w:rsidR="00D77C7F" w:rsidRPr="00BE3125" w:rsidRDefault="006F50DE" w:rsidP="00403F8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BE3125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Offers and Promotions </w:t>
                            </w:r>
                          </w:p>
                          <w:p w14:paraId="1272FFA4" w14:textId="60C5E209" w:rsidR="006F50DE" w:rsidRPr="00BE3125" w:rsidRDefault="006F50DE" w:rsidP="00BE312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227D5A99" w14:textId="180D1A57" w:rsidR="006F50DE" w:rsidRPr="00BE3125" w:rsidRDefault="006F50DE" w:rsidP="00403F8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BE3125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</w:t>
                            </w:r>
                            <w:r w:rsidR="00D77C7F" w:rsidRPr="00BE3125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1.</w:t>
                            </w:r>
                            <w:r w:rsidRPr="00BE3125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  <w:p w14:paraId="3CEBF316" w14:textId="0FF4FC48" w:rsidR="006F50DE" w:rsidRPr="00BE3125" w:rsidRDefault="006F50DE" w:rsidP="00403F8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BE3125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O</w:t>
                            </w:r>
                            <w:r w:rsidRPr="00BE3125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rder</w:t>
                            </w:r>
                            <w:r w:rsidRPr="00BE3125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Tracking </w:t>
                            </w:r>
                          </w:p>
                          <w:p w14:paraId="319C0299" w14:textId="491C71FC" w:rsidR="006F50DE" w:rsidRDefault="006F50DE" w:rsidP="00403F8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634DB88C" w14:textId="77777777" w:rsidR="006F50DE" w:rsidRPr="006F50DE" w:rsidRDefault="006F50DE" w:rsidP="00403F8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7E0BD" id="_x0000_s1041" type="#_x0000_t202" style="position:absolute;margin-left:429.4pt;margin-top:10.15pt;width:78.9pt;height:232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" fillcolor="#d5dce4 [671]" strokecolor="#a5a5a5 [3206]" strokeweight="1pt">
                <v:shadow on="t" color="#bfbfbf [2412]" opacity="26214f" origin=",-.5" offset="0,1pt"/>
                <v:textbox>
                  <w:txbxContent>
                    <w:p w14:paraId="5E7263CD" w14:textId="76BEB0CD" w:rsidR="00403F8F" w:rsidRPr="00BE3125" w:rsidRDefault="00403F8F" w:rsidP="00403F8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BE3125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</w:t>
                      </w:r>
                      <w:r w:rsidRPr="00BE3125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.1</w:t>
                      </w:r>
                      <w:r w:rsidR="00D77C7F" w:rsidRPr="00BE3125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.1</w:t>
                      </w:r>
                    </w:p>
                    <w:p w14:paraId="656B894F" w14:textId="68C0D35A" w:rsidR="00403F8F" w:rsidRPr="00BE3125" w:rsidRDefault="00403F8F" w:rsidP="00403F8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BE3125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Prepare </w:t>
                      </w:r>
                      <w:r w:rsidR="006F50DE" w:rsidRPr="00BE3125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Database</w:t>
                      </w:r>
                    </w:p>
                    <w:p w14:paraId="697F93BB" w14:textId="77777777" w:rsidR="00403F8F" w:rsidRPr="00BE3125" w:rsidRDefault="00403F8F" w:rsidP="00403F8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5E536CAF" w14:textId="1139926C" w:rsidR="00403F8F" w:rsidRPr="00BE3125" w:rsidRDefault="006F50DE" w:rsidP="00403F8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BE3125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</w:t>
                      </w:r>
                      <w:r w:rsidR="00D77C7F" w:rsidRPr="00BE3125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.1</w:t>
                      </w:r>
                      <w:r w:rsidR="00403F8F" w:rsidRPr="00BE3125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.2 </w:t>
                      </w:r>
                    </w:p>
                    <w:p w14:paraId="417D6A2A" w14:textId="3CD91CD0" w:rsidR="00403F8F" w:rsidRPr="00BE3125" w:rsidRDefault="006F50DE" w:rsidP="00403F8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BE3125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Login </w:t>
                      </w:r>
                      <w:r w:rsidR="00D77C7F" w:rsidRPr="00BE3125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&amp; Registration </w:t>
                      </w:r>
                      <w:r w:rsidRPr="00BE3125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Page</w:t>
                      </w:r>
                      <w:r w:rsidR="00D77C7F" w:rsidRPr="00BE3125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35E9904" w14:textId="77777777" w:rsidR="00403F8F" w:rsidRDefault="00403F8F" w:rsidP="00403F8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07E1CF5F" w14:textId="339FEEBF" w:rsidR="00D77C7F" w:rsidRPr="00BE3125" w:rsidRDefault="006F50DE" w:rsidP="006F50D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BE3125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</w:t>
                      </w:r>
                      <w:r w:rsidR="00403F8F" w:rsidRPr="00BE3125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.</w:t>
                      </w:r>
                      <w:r w:rsidR="00D77C7F" w:rsidRPr="00BE3125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</w:t>
                      </w:r>
                      <w:r w:rsidR="00403F8F" w:rsidRPr="00BE3125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3 </w:t>
                      </w:r>
                    </w:p>
                    <w:p w14:paraId="4A85B63A" w14:textId="044CB090" w:rsidR="00D77C7F" w:rsidRPr="00BE3125" w:rsidRDefault="006F50DE" w:rsidP="00D77C7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BE3125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Home Page</w:t>
                      </w:r>
                    </w:p>
                    <w:p w14:paraId="09747110" w14:textId="77777777" w:rsidR="00403F8F" w:rsidRDefault="00403F8F" w:rsidP="00403F8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62CC6761" w14:textId="4D3C4310" w:rsidR="006F50DE" w:rsidRPr="00BE3125" w:rsidRDefault="006F50DE" w:rsidP="00403F8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BE3125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</w:t>
                      </w:r>
                      <w:r w:rsidR="00403F8F" w:rsidRPr="00BE3125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.</w:t>
                      </w:r>
                      <w:r w:rsidR="00D77C7F" w:rsidRPr="00BE3125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</w:t>
                      </w:r>
                      <w:r w:rsidR="00403F8F" w:rsidRPr="00BE3125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4 </w:t>
                      </w:r>
                    </w:p>
                    <w:p w14:paraId="6E34837D" w14:textId="3D18942E" w:rsidR="006F50DE" w:rsidRPr="00BE3125" w:rsidRDefault="006F50DE" w:rsidP="00D77C7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BE3125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Restaurant Menu </w:t>
                      </w:r>
                    </w:p>
                    <w:p w14:paraId="13113F54" w14:textId="77777777" w:rsidR="00D77C7F" w:rsidRPr="00BE3125" w:rsidRDefault="00D77C7F" w:rsidP="00403F8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66D85FCB" w14:textId="521EF2D9" w:rsidR="006F50DE" w:rsidRPr="00BE3125" w:rsidRDefault="006F50DE" w:rsidP="00403F8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BE3125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</w:t>
                      </w:r>
                      <w:r w:rsidR="00D77C7F" w:rsidRPr="00BE3125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</w:t>
                      </w:r>
                      <w:r w:rsidRPr="00BE3125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5</w:t>
                      </w:r>
                    </w:p>
                    <w:p w14:paraId="68E34191" w14:textId="72F98D1D" w:rsidR="00D77C7F" w:rsidRPr="00BE3125" w:rsidRDefault="006F50DE" w:rsidP="00403F8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BE3125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Offers and Promotions </w:t>
                      </w:r>
                    </w:p>
                    <w:p w14:paraId="1272FFA4" w14:textId="60C5E209" w:rsidR="006F50DE" w:rsidRPr="00BE3125" w:rsidRDefault="006F50DE" w:rsidP="00BE312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227D5A99" w14:textId="180D1A57" w:rsidR="006F50DE" w:rsidRPr="00BE3125" w:rsidRDefault="006F50DE" w:rsidP="00403F8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BE3125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</w:t>
                      </w:r>
                      <w:r w:rsidR="00D77C7F" w:rsidRPr="00BE3125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1.</w:t>
                      </w:r>
                      <w:r w:rsidRPr="00BE3125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6</w:t>
                      </w:r>
                    </w:p>
                    <w:p w14:paraId="3CEBF316" w14:textId="0FF4FC48" w:rsidR="006F50DE" w:rsidRPr="00BE3125" w:rsidRDefault="006F50DE" w:rsidP="00403F8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BE3125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O</w:t>
                      </w:r>
                      <w:r w:rsidRPr="00BE3125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rder</w:t>
                      </w:r>
                      <w:r w:rsidRPr="00BE3125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 Tracking </w:t>
                      </w:r>
                    </w:p>
                    <w:p w14:paraId="319C0299" w14:textId="491C71FC" w:rsidR="006F50DE" w:rsidRDefault="006F50DE" w:rsidP="00403F8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634DB88C" w14:textId="77777777" w:rsidR="006F50DE" w:rsidRPr="006F50DE" w:rsidRDefault="006F50DE" w:rsidP="00403F8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516D12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5E68D81" wp14:editId="6D906872">
                <wp:simplePos x="0" y="0"/>
                <wp:positionH relativeFrom="column">
                  <wp:posOffset>-886460</wp:posOffset>
                </wp:positionH>
                <wp:positionV relativeFrom="paragraph">
                  <wp:posOffset>1341120</wp:posOffset>
                </wp:positionV>
                <wp:extent cx="2286000" cy="687705"/>
                <wp:effectExtent l="49847" t="39053" r="62548" b="75247"/>
                <wp:wrapThrough wrapText="bothSides">
                  <wp:wrapPolygon edited="0">
                    <wp:start x="-369" y="22368"/>
                    <wp:lineTo x="-129" y="22368"/>
                    <wp:lineTo x="1671" y="23166"/>
                    <wp:lineTo x="20991" y="23166"/>
                    <wp:lineTo x="22191" y="22368"/>
                    <wp:lineTo x="22191" y="-768"/>
                    <wp:lineTo x="20991" y="-1566"/>
                    <wp:lineTo x="-249" y="-1566"/>
                    <wp:lineTo x="-369" y="-768"/>
                    <wp:lineTo x="-369" y="22368"/>
                  </wp:wrapPolygon>
                </wp:wrapThrough>
                <wp:docPr id="58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286000" cy="6877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D9A0E" w14:textId="77777777" w:rsidR="00A32143" w:rsidRPr="00D106E0" w:rsidRDefault="00A32143" w:rsidP="00A32143">
                            <w:pPr>
                              <w:pStyle w:val="Header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106E0">
                              <w:rPr>
                                <w:rFonts w:ascii="Century Gothic" w:eastAsia="Century Gothic" w:hAnsi="Century Gothic" w:cs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LEVEL 4</w:t>
                            </w:r>
                          </w:p>
                        </w:txbxContent>
                      </wps:txbx>
                      <wps:bodyPr vertOverflow="clip" horzOverflow="clip" vert="vert270" wrap="square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68D81" id="_x0000_s1042" type="#_x0000_t202" style="position:absolute;margin-left:-69.8pt;margin-top:105.6pt;width:180pt;height:54.15pt;rotation:9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" fillcolor="#d5dce4 [671]" strokecolor="#a5a5a5 [3206]" strokeweight="1pt">
                <v:shadow on="t" color="#bfbfbf [2412]" opacity="26214f" origin=",-.5" offset="0,1pt"/>
                <v:textbox style="layout-flow:vertical;mso-layout-flow-alt:bottom-to-top">
                  <w:txbxContent>
                    <w:p w14:paraId="4EDD9A0E" w14:textId="77777777" w:rsidR="00A32143" w:rsidRPr="00D106E0" w:rsidRDefault="00A32143" w:rsidP="00A32143">
                      <w:pPr>
                        <w:pStyle w:val="Header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D106E0">
                        <w:rPr>
                          <w:rFonts w:ascii="Century Gothic" w:eastAsia="Century Gothic" w:hAnsi="Century Gothic" w:cs="Century Gothic"/>
                          <w:b/>
                          <w:color w:val="000000" w:themeColor="text1"/>
                          <w:sz w:val="20"/>
                          <w:szCs w:val="20"/>
                        </w:rPr>
                        <w:t>LEVEL 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046A6C9" w14:textId="5B42492D" w:rsidR="00E92629" w:rsidRPr="00E92629" w:rsidRDefault="00EE2B09" w:rsidP="00E92629">
      <w:pPr>
        <w:rPr>
          <w:rFonts w:ascii="Century Gothic" w:hAnsi="Century Gothic"/>
          <w:sz w:val="20"/>
          <w:szCs w:val="20"/>
        </w:rPr>
      </w:pPr>
      <w:r w:rsidRPr="00516D12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DECE664" wp14:editId="3C509C8B">
                <wp:simplePos x="0" y="0"/>
                <wp:positionH relativeFrom="column">
                  <wp:posOffset>6697345</wp:posOffset>
                </wp:positionH>
                <wp:positionV relativeFrom="paragraph">
                  <wp:posOffset>102235</wp:posOffset>
                </wp:positionV>
                <wp:extent cx="1002030" cy="2816225"/>
                <wp:effectExtent l="57150" t="38100" r="83820" b="98425"/>
                <wp:wrapThrough wrapText="bothSides">
                  <wp:wrapPolygon edited="0">
                    <wp:start x="-1232" y="-292"/>
                    <wp:lineTo x="-1232" y="21917"/>
                    <wp:lineTo x="-821" y="22209"/>
                    <wp:lineTo x="22586" y="22209"/>
                    <wp:lineTo x="22996" y="21040"/>
                    <wp:lineTo x="22996" y="-292"/>
                    <wp:lineTo x="-1232" y="-292"/>
                  </wp:wrapPolygon>
                </wp:wrapThrough>
                <wp:docPr id="14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030" cy="281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842EC" w14:textId="090D96DC" w:rsidR="00D77C7F" w:rsidRPr="00BE3125" w:rsidRDefault="00D77C7F" w:rsidP="00D77C7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BE3125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</w:t>
                            </w:r>
                            <w:r w:rsidR="00A32143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2.1</w:t>
                            </w:r>
                          </w:p>
                          <w:p w14:paraId="293F3DB8" w14:textId="77777777" w:rsidR="00EE2B09" w:rsidRPr="00BE3125" w:rsidRDefault="00EE2B09" w:rsidP="00EE2B0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BE3125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Login &amp; Registration Page </w:t>
                            </w:r>
                          </w:p>
                          <w:p w14:paraId="5C3A316A" w14:textId="77777777" w:rsidR="00D77C7F" w:rsidRDefault="00D77C7F" w:rsidP="00D77C7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3993184F" w14:textId="77777777" w:rsidR="00A32143" w:rsidRDefault="00D77C7F" w:rsidP="00D77C7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BE3125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</w:t>
                            </w:r>
                            <w:r w:rsidR="00A32143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2.2</w:t>
                            </w:r>
                          </w:p>
                          <w:p w14:paraId="3F868860" w14:textId="5EC152D2" w:rsidR="00D77C7F" w:rsidRPr="00BE3125" w:rsidRDefault="00D77C7F" w:rsidP="00D77C7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BE3125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Home Page</w:t>
                            </w:r>
                          </w:p>
                          <w:p w14:paraId="272A8EB0" w14:textId="77777777" w:rsidR="00D77C7F" w:rsidRDefault="00D77C7F" w:rsidP="00D77C7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26B0B82D" w14:textId="4643E754" w:rsidR="00D77C7F" w:rsidRPr="00BE3125" w:rsidRDefault="00D77C7F" w:rsidP="00D77C7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BE3125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</w:t>
                            </w:r>
                            <w:r w:rsidR="00A32143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2.3</w:t>
                            </w:r>
                          </w:p>
                          <w:p w14:paraId="64965FB3" w14:textId="66DDD5AD" w:rsidR="00D77C7F" w:rsidRPr="00BE3125" w:rsidRDefault="00D77C7F" w:rsidP="00D77C7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BE3125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Restaurant Menu </w:t>
                            </w:r>
                          </w:p>
                          <w:p w14:paraId="77E24F8F" w14:textId="77777777" w:rsidR="00D77C7F" w:rsidRPr="00BE3125" w:rsidRDefault="00D77C7F" w:rsidP="00D77C7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4013129E" w14:textId="3F18C263" w:rsidR="00D77C7F" w:rsidRPr="00BE3125" w:rsidRDefault="00D77C7F" w:rsidP="00D77C7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BE3125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</w:t>
                            </w:r>
                            <w:r w:rsidR="00A32143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2.4</w:t>
                            </w:r>
                          </w:p>
                          <w:p w14:paraId="36BE0001" w14:textId="18FE17A5" w:rsidR="00D77C7F" w:rsidRPr="00BE3125" w:rsidRDefault="00D77C7F" w:rsidP="00D77C7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BE3125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Offers and Promotions </w:t>
                            </w:r>
                          </w:p>
                          <w:p w14:paraId="32130094" w14:textId="77777777" w:rsidR="00D77C7F" w:rsidRPr="00BE3125" w:rsidRDefault="00D77C7F" w:rsidP="00D77C7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1E09FBEB" w14:textId="558A5E57" w:rsidR="00D77C7F" w:rsidRPr="00BE3125" w:rsidRDefault="00D77C7F" w:rsidP="00D77C7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BE3125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4.</w:t>
                            </w:r>
                            <w:r w:rsidR="00A32143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>2.5</w:t>
                            </w:r>
                          </w:p>
                          <w:p w14:paraId="00122B29" w14:textId="77777777" w:rsidR="00D77C7F" w:rsidRPr="00BE3125" w:rsidRDefault="00D77C7F" w:rsidP="00D77C7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BE3125"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Order Tracking </w:t>
                            </w:r>
                          </w:p>
                          <w:p w14:paraId="489099FF" w14:textId="77777777" w:rsidR="00D77C7F" w:rsidRPr="00BE3125" w:rsidRDefault="00D77C7F" w:rsidP="00D77C7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</w:p>
                          <w:p w14:paraId="6E70B150" w14:textId="77777777" w:rsidR="00D77C7F" w:rsidRPr="006F50DE" w:rsidRDefault="00D77C7F" w:rsidP="00D77C7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entury Gothic" w:eastAsia="Century Gothic" w:hAnsi="Century Gothic" w:cs="Century Gothic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CE664" id="_x0000_s1043" type="#_x0000_t202" style="position:absolute;margin-left:527.35pt;margin-top:8.05pt;width:78.9pt;height:221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" fillcolor="#d5dce4 [671]" strokecolor="#a5a5a5 [3206]" strokeweight="1pt">
                <v:shadow on="t" color="#bfbfbf [2412]" opacity="26214f" origin=",-.5" offset="0,1pt"/>
                <v:textbox>
                  <w:txbxContent>
                    <w:p w14:paraId="24E842EC" w14:textId="090D96DC" w:rsidR="00D77C7F" w:rsidRPr="00BE3125" w:rsidRDefault="00D77C7F" w:rsidP="00D77C7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BE3125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</w:t>
                      </w:r>
                      <w:r w:rsidR="00A32143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2.1</w:t>
                      </w:r>
                    </w:p>
                    <w:p w14:paraId="293F3DB8" w14:textId="77777777" w:rsidR="00EE2B09" w:rsidRPr="00BE3125" w:rsidRDefault="00EE2B09" w:rsidP="00EE2B0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BE3125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Login &amp; Registration Page </w:t>
                      </w:r>
                    </w:p>
                    <w:p w14:paraId="5C3A316A" w14:textId="77777777" w:rsidR="00D77C7F" w:rsidRDefault="00D77C7F" w:rsidP="00D77C7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3993184F" w14:textId="77777777" w:rsidR="00A32143" w:rsidRDefault="00D77C7F" w:rsidP="00D77C7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BE3125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</w:t>
                      </w:r>
                      <w:r w:rsidR="00A32143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2.2</w:t>
                      </w:r>
                    </w:p>
                    <w:p w14:paraId="3F868860" w14:textId="5EC152D2" w:rsidR="00D77C7F" w:rsidRPr="00BE3125" w:rsidRDefault="00D77C7F" w:rsidP="00D77C7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BE3125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Home Page</w:t>
                      </w:r>
                    </w:p>
                    <w:p w14:paraId="272A8EB0" w14:textId="77777777" w:rsidR="00D77C7F" w:rsidRDefault="00D77C7F" w:rsidP="00D77C7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26B0B82D" w14:textId="4643E754" w:rsidR="00D77C7F" w:rsidRPr="00BE3125" w:rsidRDefault="00D77C7F" w:rsidP="00D77C7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BE3125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</w:t>
                      </w:r>
                      <w:r w:rsidR="00A32143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2.3</w:t>
                      </w:r>
                    </w:p>
                    <w:p w14:paraId="64965FB3" w14:textId="66DDD5AD" w:rsidR="00D77C7F" w:rsidRPr="00BE3125" w:rsidRDefault="00D77C7F" w:rsidP="00D77C7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BE3125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Restaurant Menu </w:t>
                      </w:r>
                    </w:p>
                    <w:p w14:paraId="77E24F8F" w14:textId="77777777" w:rsidR="00D77C7F" w:rsidRPr="00BE3125" w:rsidRDefault="00D77C7F" w:rsidP="00D77C7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4013129E" w14:textId="3F18C263" w:rsidR="00D77C7F" w:rsidRPr="00BE3125" w:rsidRDefault="00D77C7F" w:rsidP="00D77C7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BE3125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</w:t>
                      </w:r>
                      <w:r w:rsidR="00A32143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2.4</w:t>
                      </w:r>
                    </w:p>
                    <w:p w14:paraId="36BE0001" w14:textId="18FE17A5" w:rsidR="00D77C7F" w:rsidRPr="00BE3125" w:rsidRDefault="00D77C7F" w:rsidP="00D77C7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BE3125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Offers and Promotions </w:t>
                      </w:r>
                    </w:p>
                    <w:p w14:paraId="32130094" w14:textId="77777777" w:rsidR="00D77C7F" w:rsidRPr="00BE3125" w:rsidRDefault="00D77C7F" w:rsidP="00D77C7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1E09FBEB" w14:textId="558A5E57" w:rsidR="00D77C7F" w:rsidRPr="00BE3125" w:rsidRDefault="00D77C7F" w:rsidP="00D77C7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BE3125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4.</w:t>
                      </w:r>
                      <w:r w:rsidR="00A32143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>2.5</w:t>
                      </w:r>
                    </w:p>
                    <w:p w14:paraId="00122B29" w14:textId="77777777" w:rsidR="00D77C7F" w:rsidRPr="00BE3125" w:rsidRDefault="00D77C7F" w:rsidP="00D77C7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  <w:r w:rsidRPr="00BE3125"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  <w:t xml:space="preserve">Order Tracking </w:t>
                      </w:r>
                    </w:p>
                    <w:p w14:paraId="489099FF" w14:textId="77777777" w:rsidR="00D77C7F" w:rsidRPr="00BE3125" w:rsidRDefault="00D77C7F" w:rsidP="00D77C7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color w:val="000000" w:themeColor="dark1"/>
                          <w:sz w:val="16"/>
                          <w:szCs w:val="16"/>
                        </w:rPr>
                      </w:pPr>
                    </w:p>
                    <w:p w14:paraId="6E70B150" w14:textId="77777777" w:rsidR="00D77C7F" w:rsidRPr="006F50DE" w:rsidRDefault="00D77C7F" w:rsidP="00D77C7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entury Gothic" w:eastAsia="Century Gothic" w:hAnsi="Century Gothic" w:cs="Century Gothic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1796788" w14:textId="77777777" w:rsidR="00E92629" w:rsidRPr="00E92629" w:rsidRDefault="00E92629" w:rsidP="00E92629">
      <w:pPr>
        <w:rPr>
          <w:rFonts w:ascii="Century Gothic" w:hAnsi="Century Gothic"/>
          <w:sz w:val="20"/>
          <w:szCs w:val="20"/>
        </w:rPr>
      </w:pPr>
    </w:p>
    <w:p w14:paraId="79857F34" w14:textId="77777777" w:rsidR="00E92629" w:rsidRPr="00E92629" w:rsidRDefault="00E92629" w:rsidP="00E92629">
      <w:pPr>
        <w:rPr>
          <w:rFonts w:ascii="Century Gothic" w:hAnsi="Century Gothic"/>
          <w:sz w:val="20"/>
          <w:szCs w:val="20"/>
        </w:rPr>
      </w:pPr>
    </w:p>
    <w:p w14:paraId="116DF3F1" w14:textId="77777777" w:rsidR="00E92629" w:rsidRPr="00E92629" w:rsidRDefault="00E92629" w:rsidP="00E92629">
      <w:pPr>
        <w:rPr>
          <w:rFonts w:ascii="Century Gothic" w:hAnsi="Century Gothic"/>
          <w:sz w:val="20"/>
          <w:szCs w:val="20"/>
        </w:rPr>
      </w:pPr>
    </w:p>
    <w:p w14:paraId="42341661" w14:textId="77777777" w:rsidR="00E92629" w:rsidRPr="00E92629" w:rsidRDefault="00E92629" w:rsidP="00E92629">
      <w:pPr>
        <w:rPr>
          <w:rFonts w:ascii="Century Gothic" w:hAnsi="Century Gothic"/>
          <w:sz w:val="20"/>
          <w:szCs w:val="20"/>
        </w:rPr>
      </w:pPr>
    </w:p>
    <w:p w14:paraId="634B590F" w14:textId="77777777" w:rsidR="00E92629" w:rsidRPr="00E92629" w:rsidRDefault="00E92629" w:rsidP="00E92629">
      <w:pPr>
        <w:rPr>
          <w:rFonts w:ascii="Century Gothic" w:hAnsi="Century Gothic"/>
          <w:sz w:val="20"/>
          <w:szCs w:val="20"/>
        </w:rPr>
      </w:pPr>
    </w:p>
    <w:p w14:paraId="5CA47BC6" w14:textId="77777777" w:rsidR="00E92629" w:rsidRPr="00E92629" w:rsidRDefault="00E92629" w:rsidP="00E92629">
      <w:pPr>
        <w:rPr>
          <w:rFonts w:ascii="Century Gothic" w:hAnsi="Century Gothic"/>
          <w:sz w:val="20"/>
          <w:szCs w:val="20"/>
        </w:rPr>
      </w:pPr>
    </w:p>
    <w:p w14:paraId="2D2D4747" w14:textId="77777777" w:rsidR="00E92629" w:rsidRPr="00E92629" w:rsidRDefault="00E92629" w:rsidP="00E92629">
      <w:pPr>
        <w:rPr>
          <w:rFonts w:ascii="Century Gothic" w:hAnsi="Century Gothic"/>
          <w:sz w:val="20"/>
          <w:szCs w:val="20"/>
        </w:rPr>
      </w:pPr>
    </w:p>
    <w:p w14:paraId="3D143B4C" w14:textId="77777777" w:rsidR="00E92629" w:rsidRPr="00E92629" w:rsidRDefault="00E92629" w:rsidP="00E92629">
      <w:pPr>
        <w:rPr>
          <w:rFonts w:ascii="Century Gothic" w:hAnsi="Century Gothic"/>
          <w:sz w:val="20"/>
          <w:szCs w:val="20"/>
        </w:rPr>
      </w:pPr>
    </w:p>
    <w:p w14:paraId="4C33978B" w14:textId="77777777" w:rsidR="00E92629" w:rsidRPr="00E92629" w:rsidRDefault="00E92629" w:rsidP="00E92629">
      <w:pPr>
        <w:rPr>
          <w:rFonts w:ascii="Century Gothic" w:hAnsi="Century Gothic"/>
          <w:sz w:val="20"/>
          <w:szCs w:val="20"/>
        </w:rPr>
      </w:pPr>
    </w:p>
    <w:p w14:paraId="72498D87" w14:textId="77777777" w:rsidR="00E92629" w:rsidRPr="00E92629" w:rsidRDefault="00E92629" w:rsidP="00E92629">
      <w:pPr>
        <w:rPr>
          <w:rFonts w:ascii="Century Gothic" w:hAnsi="Century Gothic"/>
          <w:sz w:val="20"/>
          <w:szCs w:val="20"/>
        </w:rPr>
      </w:pPr>
    </w:p>
    <w:p w14:paraId="0AC772AD" w14:textId="77777777" w:rsidR="00E92629" w:rsidRPr="00E92629" w:rsidRDefault="00E92629" w:rsidP="00E92629">
      <w:pPr>
        <w:rPr>
          <w:rFonts w:ascii="Century Gothic" w:hAnsi="Century Gothic"/>
          <w:sz w:val="20"/>
          <w:szCs w:val="20"/>
        </w:rPr>
      </w:pPr>
    </w:p>
    <w:sectPr w:rsidR="00E92629" w:rsidRPr="00E92629" w:rsidSect="001E77E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A1A33" w14:textId="77777777" w:rsidR="00862A38" w:rsidRDefault="00862A38" w:rsidP="00B01A05">
      <w:r>
        <w:separator/>
      </w:r>
    </w:p>
  </w:endnote>
  <w:endnote w:type="continuationSeparator" w:id="0">
    <w:p w14:paraId="4985221C" w14:textId="77777777" w:rsidR="00862A38" w:rsidRDefault="00862A38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96718" w14:textId="77777777" w:rsidR="00862A38" w:rsidRDefault="00862A38" w:rsidP="00B01A05">
      <w:r>
        <w:separator/>
      </w:r>
    </w:p>
  </w:footnote>
  <w:footnote w:type="continuationSeparator" w:id="0">
    <w:p w14:paraId="7FC953DA" w14:textId="77777777" w:rsidR="00862A38" w:rsidRDefault="00862A38" w:rsidP="00B01A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70"/>
    <w:rsid w:val="000C5AA8"/>
    <w:rsid w:val="00172E43"/>
    <w:rsid w:val="001E77E2"/>
    <w:rsid w:val="00243542"/>
    <w:rsid w:val="00286158"/>
    <w:rsid w:val="0032545B"/>
    <w:rsid w:val="00370B3C"/>
    <w:rsid w:val="00372588"/>
    <w:rsid w:val="003C7519"/>
    <w:rsid w:val="00403F8F"/>
    <w:rsid w:val="00441639"/>
    <w:rsid w:val="00513570"/>
    <w:rsid w:val="00516D12"/>
    <w:rsid w:val="00525165"/>
    <w:rsid w:val="006B7D34"/>
    <w:rsid w:val="006E54D0"/>
    <w:rsid w:val="006F50DE"/>
    <w:rsid w:val="006F5384"/>
    <w:rsid w:val="007C52FA"/>
    <w:rsid w:val="00862A38"/>
    <w:rsid w:val="00867C0D"/>
    <w:rsid w:val="008A4C10"/>
    <w:rsid w:val="008D4662"/>
    <w:rsid w:val="0091097D"/>
    <w:rsid w:val="009775DC"/>
    <w:rsid w:val="009A6136"/>
    <w:rsid w:val="009C6E1E"/>
    <w:rsid w:val="009E0257"/>
    <w:rsid w:val="009F1095"/>
    <w:rsid w:val="00A32143"/>
    <w:rsid w:val="00A639BD"/>
    <w:rsid w:val="00AC1FED"/>
    <w:rsid w:val="00AF50DC"/>
    <w:rsid w:val="00B01A05"/>
    <w:rsid w:val="00B07A22"/>
    <w:rsid w:val="00B35EBD"/>
    <w:rsid w:val="00B70E8D"/>
    <w:rsid w:val="00BE3125"/>
    <w:rsid w:val="00CA64DD"/>
    <w:rsid w:val="00D106E0"/>
    <w:rsid w:val="00D275B2"/>
    <w:rsid w:val="00D45193"/>
    <w:rsid w:val="00D77C7F"/>
    <w:rsid w:val="00D8447E"/>
    <w:rsid w:val="00E92629"/>
    <w:rsid w:val="00EE2B09"/>
    <w:rsid w:val="00F1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D8A5AE"/>
  <w14:defaultImageDpi w14:val="32767"/>
  <w15:docId w15:val="{8995DF49-6428-42AD-9529-F1264DEE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table" w:styleId="TableGrid">
    <w:name w:val="Table Grid"/>
    <w:basedOn w:val="TableNormal"/>
    <w:uiPriority w:val="99"/>
    <w:rsid w:val="00E9262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ger\Downloads\IC-WBS-Levels-Template-8721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accent5">
            <a:lumMod val="50000"/>
          </a:schemeClr>
        </a:solidFill>
        <a:ln w="12700" cmpd="sng">
          <a:solidFill>
            <a:schemeClr val="accent3"/>
          </a:solidFill>
        </a:ln>
        <a:effectLst>
          <a:outerShdw blurRad="50800" dist="12700" dir="5400000" algn="t" rotWithShape="0">
            <a:schemeClr val="bg1">
              <a:lumMod val="75000"/>
              <a:alpha val="40000"/>
            </a:schemeClr>
          </a:outerShdw>
        </a:effectLst>
      </a:spPr>
      <a:bodyPr vertOverflow="clip" horzOverflow="clip" vert="vert270" wrap="square" rtlCol="0" anchor="ctr" anchorCtr="0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IC-WBS-Levels-Template-8721_WORD.dotx</Template>
  <TotalTime>83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Hager</dc:creator>
  <cp:lastModifiedBy>Hager Hany</cp:lastModifiedBy>
  <cp:revision>3</cp:revision>
  <cp:lastPrinted>2018-09-13T21:26:00Z</cp:lastPrinted>
  <dcterms:created xsi:type="dcterms:W3CDTF">2022-04-10T21:27:00Z</dcterms:created>
  <dcterms:modified xsi:type="dcterms:W3CDTF">2022-04-10T22:51:00Z</dcterms:modified>
</cp:coreProperties>
</file>